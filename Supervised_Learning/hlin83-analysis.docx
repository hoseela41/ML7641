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62A414F7" w:rsidR="00FF7B33" w:rsidRDefault="00525F81" w:rsidP="00951C77">
      <w:pPr>
        <w:pStyle w:val="Title"/>
      </w:pPr>
      <w:r>
        <w:t>Supervised Learning</w:t>
      </w:r>
    </w:p>
    <w:p w14:paraId="324EA69C" w14:textId="6512C649" w:rsidR="00525F81" w:rsidRPr="00525F81" w:rsidRDefault="00525F81" w:rsidP="00525F81">
      <w:pPr>
        <w:pStyle w:val="Subtitle"/>
      </w:pPr>
      <w:r>
        <w:t>Spring 2021 CS7641 Assignment 1</w:t>
      </w:r>
    </w:p>
    <w:p w14:paraId="5F871ED8" w14:textId="7E4DC9C6" w:rsidR="00FF7B33" w:rsidRPr="00FF7B33" w:rsidRDefault="00423BBC" w:rsidP="00126D77">
      <w:pPr>
        <w:pStyle w:val="Subtitle"/>
      </w:pPr>
      <w:r>
        <w:t>Hung-</w:t>
      </w:r>
      <w:r w:rsidR="000362F9">
        <w:t xml:space="preserve">Hsi Lin    </w:t>
      </w:r>
      <w:r>
        <w:t>hlin83</w:t>
      </w:r>
      <w:r w:rsidR="00FF7B33" w:rsidRPr="00FF7B33">
        <w:t>@</w:t>
      </w:r>
      <w:r w:rsidR="00FD25E7">
        <w:t>gatech.edu</w:t>
      </w:r>
    </w:p>
    <w:p w14:paraId="77C7DD8E" w14:textId="360D4951" w:rsidR="00D5034D" w:rsidRDefault="00525F81" w:rsidP="00525F81">
      <w:pPr>
        <w:pStyle w:val="Heading1"/>
        <w:numPr>
          <w:ilvl w:val="0"/>
          <w:numId w:val="0"/>
        </w:numPr>
      </w:pPr>
      <w:r>
        <w:t>Abstrct</w:t>
      </w:r>
    </w:p>
    <w:p w14:paraId="4A265622" w14:textId="0E7ECE15" w:rsidR="00F5513A" w:rsidRDefault="00EE1295" w:rsidP="00EE1295">
      <w:pPr>
        <w:rPr>
          <w:lang w:eastAsia="zh-TW"/>
        </w:rPr>
      </w:pPr>
      <w:r>
        <w:t>This paper aims to apply different machine learning algorithms, including decision trees, boosting, k-nearest neighbors, support vector machines and neural networks on two different datasets. The prediction performance</w:t>
      </w:r>
      <w:r w:rsidR="00072470">
        <w:t>, optimization</w:t>
      </w:r>
      <w:r>
        <w:t xml:space="preserve"> </w:t>
      </w:r>
      <w:r w:rsidR="00072470">
        <w:t xml:space="preserve">steps </w:t>
      </w:r>
      <w:r>
        <w:t>and efficiency of each algorithms are compared and analyzed</w:t>
      </w:r>
      <w:r w:rsidR="00072470">
        <w:t xml:space="preserve"> in this paper</w:t>
      </w:r>
      <w:r>
        <w:t>.</w:t>
      </w:r>
    </w:p>
    <w:p w14:paraId="5DC60AC7" w14:textId="1DF0C05A" w:rsidR="000E6BBF" w:rsidRPr="000E6BBF" w:rsidRDefault="00525F81" w:rsidP="00525F81">
      <w:pPr>
        <w:pStyle w:val="Heading1"/>
        <w:numPr>
          <w:ilvl w:val="0"/>
          <w:numId w:val="0"/>
        </w:numPr>
        <w:rPr>
          <w:lang w:eastAsia="zh-TW"/>
        </w:rPr>
      </w:pPr>
      <w:r>
        <w:t>1 Introduction</w:t>
      </w:r>
    </w:p>
    <w:p w14:paraId="0759F8A8" w14:textId="7137F331" w:rsidR="00525F81" w:rsidRDefault="0053613D" w:rsidP="00525F81">
      <w:r>
        <w:t>Before diving into the results, the</w:t>
      </w:r>
      <w:r w:rsidR="000F48D1">
        <w:t xml:space="preserve"> </w:t>
      </w:r>
      <w:r w:rsidR="000B17F7">
        <w:t>information</w:t>
      </w:r>
      <w:r w:rsidR="000F48D1">
        <w:t xml:space="preserve"> of two selected </w:t>
      </w:r>
      <w:r w:rsidR="00141C0F">
        <w:t xml:space="preserve">interesting </w:t>
      </w:r>
      <w:r w:rsidR="000F48D1">
        <w:t xml:space="preserve">datasets </w:t>
      </w:r>
      <w:r w:rsidR="000F48D1">
        <w:rPr>
          <w:lang w:eastAsia="zh-TW"/>
        </w:rPr>
        <w:t xml:space="preserve">and the preprocess applied on them </w:t>
      </w:r>
      <w:r w:rsidR="000F48D1">
        <w:t>will be introduced first</w:t>
      </w:r>
      <w:r>
        <w:rPr>
          <w:rFonts w:hint="eastAsia"/>
          <w:lang w:eastAsia="zh-TW"/>
        </w:rPr>
        <w:t>.</w:t>
      </w:r>
      <w:r w:rsidR="000F48D1">
        <w:rPr>
          <w:lang w:eastAsia="zh-TW"/>
        </w:rPr>
        <w:t xml:space="preserve"> T</w:t>
      </w:r>
      <w:r w:rsidR="00141C0F">
        <w:rPr>
          <w:lang w:eastAsia="zh-TW"/>
        </w:rPr>
        <w:t>hen the steps of implementation and optimization on all five machine algorithms will be illustrate</w:t>
      </w:r>
      <w:r w:rsidR="000B17F7">
        <w:rPr>
          <w:lang w:eastAsia="zh-TW"/>
        </w:rPr>
        <w:t>d</w:t>
      </w:r>
      <w:r w:rsidR="00141C0F">
        <w:rPr>
          <w:lang w:eastAsia="zh-TW"/>
        </w:rPr>
        <w:t xml:space="preserve">. Finally, the prediction </w:t>
      </w:r>
      <w:r w:rsidR="000B17F7">
        <w:rPr>
          <w:lang w:eastAsia="zh-TW"/>
        </w:rPr>
        <w:t>results</w:t>
      </w:r>
      <w:r w:rsidR="00141C0F">
        <w:rPr>
          <w:lang w:eastAsia="zh-TW"/>
        </w:rPr>
        <w:t xml:space="preserve"> and the required time </w:t>
      </w:r>
      <w:r w:rsidR="000B17F7">
        <w:rPr>
          <w:lang w:eastAsia="zh-TW"/>
        </w:rPr>
        <w:t>in</w:t>
      </w:r>
      <w:r w:rsidR="00141C0F">
        <w:rPr>
          <w:lang w:eastAsia="zh-TW"/>
        </w:rPr>
        <w:t xml:space="preserve"> training and prediction for each algorithm </w:t>
      </w:r>
      <w:r w:rsidR="000B17F7">
        <w:rPr>
          <w:lang w:eastAsia="zh-TW"/>
        </w:rPr>
        <w:t xml:space="preserve">are </w:t>
      </w:r>
      <w:r w:rsidR="00141C0F">
        <w:rPr>
          <w:lang w:eastAsia="zh-TW"/>
        </w:rPr>
        <w:t>summarized</w:t>
      </w:r>
      <w:r w:rsidR="000B17F7">
        <w:rPr>
          <w:lang w:eastAsia="zh-TW"/>
        </w:rPr>
        <w:t xml:space="preserve">, </w:t>
      </w:r>
      <w:r w:rsidR="00072470">
        <w:rPr>
          <w:lang w:eastAsia="zh-TW"/>
        </w:rPr>
        <w:t>comparing</w:t>
      </w:r>
      <w:r w:rsidR="000B17F7">
        <w:rPr>
          <w:lang w:eastAsia="zh-TW"/>
        </w:rPr>
        <w:t xml:space="preserve"> which algorithm offers the best performance in terms of speed or accuracy</w:t>
      </w:r>
      <w:r w:rsidR="00072470">
        <w:rPr>
          <w:lang w:eastAsia="zh-TW"/>
        </w:rPr>
        <w:t xml:space="preserve"> in these two datasets.</w:t>
      </w:r>
    </w:p>
    <w:p w14:paraId="0C92F709" w14:textId="6FBB8729" w:rsidR="00495608" w:rsidRDefault="00525F81" w:rsidP="00495608">
      <w:pPr>
        <w:pStyle w:val="Heading2"/>
      </w:pPr>
      <w:r>
        <w:t>Dataset selection and preprocess</w:t>
      </w:r>
    </w:p>
    <w:p w14:paraId="506C1C70" w14:textId="6DEF3F0F" w:rsidR="00B1667A" w:rsidRDefault="002627A2" w:rsidP="00B1667A">
      <w:r>
        <w:t>The f</w:t>
      </w:r>
      <w:r w:rsidR="00B86912">
        <w:t xml:space="preserve">irst dataset I selected is </w:t>
      </w:r>
      <w:r w:rsidR="00072470">
        <w:t xml:space="preserve">phishing </w:t>
      </w:r>
      <w:proofErr w:type="gramStart"/>
      <w:r w:rsidR="00072470">
        <w:t>website</w:t>
      </w:r>
      <w:r w:rsidR="00B86912">
        <w:t>[</w:t>
      </w:r>
      <w:proofErr w:type="gramEnd"/>
      <w:r w:rsidR="00B86912">
        <w:t>1]</w:t>
      </w:r>
      <w:r w:rsidR="00072470">
        <w:t>, if the browsing webpage is suspicious or not.</w:t>
      </w:r>
      <w:r w:rsidR="00B86912">
        <w:t xml:space="preserve"> There are </w:t>
      </w:r>
      <w:r w:rsidR="00CA36AE">
        <w:t xml:space="preserve">11054 instances, </w:t>
      </w:r>
      <w:r w:rsidR="00B86912">
        <w:t xml:space="preserve">32 features </w:t>
      </w:r>
      <w:r w:rsidR="00CA36AE">
        <w:t xml:space="preserve">and 2 classes in this dataset. The features include </w:t>
      </w:r>
      <w:proofErr w:type="spellStart"/>
      <w:r w:rsidR="00CA36AE">
        <w:t>requestURL</w:t>
      </w:r>
      <w:proofErr w:type="spellEnd"/>
      <w:r w:rsidR="00CA36AE">
        <w:t xml:space="preserve">, redirecting, </w:t>
      </w:r>
      <w:proofErr w:type="spellStart"/>
      <w:r w:rsidR="00CA36AE">
        <w:t>abnormalURL</w:t>
      </w:r>
      <w:proofErr w:type="spellEnd"/>
      <w:r w:rsidR="00CA36AE">
        <w:t xml:space="preserve">, </w:t>
      </w:r>
      <w:proofErr w:type="spellStart"/>
      <w:proofErr w:type="gramStart"/>
      <w:r w:rsidR="00CA36AE">
        <w:t>popwindows</w:t>
      </w:r>
      <w:proofErr w:type="spellEnd"/>
      <w:r w:rsidR="00CA36AE">
        <w:t>,..</w:t>
      </w:r>
      <w:proofErr w:type="gramEnd"/>
      <w:r w:rsidR="00CA36AE">
        <w:t xml:space="preserve">etc. The output class is a binary result, 1 means the instance is a phishing website, 0 means not. </w:t>
      </w:r>
      <w:r w:rsidR="00817413">
        <w:t xml:space="preserve">For each feature, </w:t>
      </w:r>
      <w:r w:rsidR="002371FE">
        <w:t xml:space="preserve">they have only 3 results, 0, +1 or -1. </w:t>
      </w:r>
      <w:r w:rsidR="00B74EF6">
        <w:t xml:space="preserve">Therefore, this dataset </w:t>
      </w:r>
      <w:r w:rsidR="00291430">
        <w:t>is a typical classification problem</w:t>
      </w:r>
      <w:r w:rsidR="009429FE">
        <w:t xml:space="preserve"> and relatively easy to solve by some algorithms. For the second dataset, I tried to find the features which have continuous numbers so that I could tell if the </w:t>
      </w:r>
      <w:r w:rsidR="00A914DF">
        <w:t>algorithm works well on both discrete and continuous data.</w:t>
      </w:r>
      <w:r w:rsidR="00FC1F88">
        <w:t xml:space="preserve"> Besides, I also looked for the dataset which has more instances but fewer features, so that I could tell if the time complexity for training and prediction depends more on feature or instance size.</w:t>
      </w:r>
      <w:r w:rsidR="00537D4C">
        <w:t xml:space="preserve"> </w:t>
      </w:r>
      <w:r w:rsidR="00072470">
        <w:t>Since a lot of my family members are suffering from th</w:t>
      </w:r>
      <w:r w:rsidR="0069768B">
        <w:t>e same</w:t>
      </w:r>
      <w:r w:rsidR="00072470">
        <w:t xml:space="preserve"> disease</w:t>
      </w:r>
      <w:r w:rsidR="00537D4C">
        <w:t xml:space="preserve">, </w:t>
      </w:r>
      <w:r w:rsidR="0069768B">
        <w:t xml:space="preserve">I decided to </w:t>
      </w:r>
      <w:r w:rsidR="00537D4C">
        <w:t>study the diabetes</w:t>
      </w:r>
      <w:r w:rsidR="0069768B">
        <w:t xml:space="preserve"> [2].</w:t>
      </w:r>
      <w:r w:rsidR="00537D4C">
        <w:t xml:space="preserve"> All the features, including age, times of pregnancy or BMI are continuous numbers, which is different </w:t>
      </w:r>
      <w:r w:rsidR="0069768B">
        <w:t xml:space="preserve">from </w:t>
      </w:r>
      <w:r w:rsidR="00537D4C">
        <w:t xml:space="preserve">the first phishing dataset. </w:t>
      </w:r>
      <w:r w:rsidR="00BE56E5">
        <w:t xml:space="preserve">The output is 0 or 1, showing the patent do/do not have diabetes. </w:t>
      </w:r>
      <w:r w:rsidR="00537D4C">
        <w:t xml:space="preserve">The instance size is 15000 </w:t>
      </w:r>
      <w:r w:rsidR="00537D4C">
        <w:lastRenderedPageBreak/>
        <w:t xml:space="preserve">and have only 10 features. </w:t>
      </w:r>
      <w:r w:rsidR="00BE56E5">
        <w:t>By</w:t>
      </w:r>
      <w:r w:rsidR="00537D4C">
        <w:t xml:space="preserve"> analyzing the </w:t>
      </w:r>
      <w:r w:rsidR="00E33633">
        <w:t xml:space="preserve">running </w:t>
      </w:r>
      <w:r w:rsidR="00537D4C">
        <w:t>time</w:t>
      </w:r>
      <w:r w:rsidR="00236942">
        <w:t xml:space="preserve"> for each algorithm, I </w:t>
      </w:r>
      <w:r w:rsidR="00E33633">
        <w:t>expect to</w:t>
      </w:r>
      <w:r w:rsidR="00236942">
        <w:t xml:space="preserve"> tell if the training/testing time depends more on feature</w:t>
      </w:r>
      <w:r w:rsidR="00E33633">
        <w:t>/</w:t>
      </w:r>
      <w:r w:rsidR="00236942">
        <w:t>instance size.</w:t>
      </w:r>
    </w:p>
    <w:p w14:paraId="256AF9B9" w14:textId="6040379E" w:rsidR="002D71BC" w:rsidRDefault="001B684B" w:rsidP="00495608">
      <w:pPr>
        <w:rPr>
          <w:lang w:eastAsia="zh-TW"/>
        </w:rPr>
      </w:pPr>
      <w:r>
        <w:t xml:space="preserve">For data preprocess, I first </w:t>
      </w:r>
      <w:r w:rsidR="003D6A3F">
        <w:t>dropped</w:t>
      </w:r>
      <w:r>
        <w:t xml:space="preserve"> all the instance having NA,</w:t>
      </w:r>
      <w:r w:rsidR="0027648D">
        <w:t xml:space="preserve"> and meaningless column (e.g., patient ID, index).</w:t>
      </w:r>
      <w:r>
        <w:t xml:space="preserve"> </w:t>
      </w:r>
      <w:r w:rsidR="00445C8E">
        <w:t>E</w:t>
      </w:r>
      <w:r w:rsidR="003D6A3F">
        <w:t>ach column</w:t>
      </w:r>
      <w:r w:rsidR="005837F3">
        <w:t xml:space="preserve"> was normalized</w:t>
      </w:r>
      <w:r w:rsidR="003D6A3F">
        <w:t xml:space="preserve">, rescale the numbers to be ranging from 0 and 1. </w:t>
      </w:r>
      <w:r w:rsidR="005837F3">
        <w:t>The</w:t>
      </w:r>
      <w:r w:rsidR="00445C8E">
        <w:t xml:space="preserve">n I </w:t>
      </w:r>
      <w:proofErr w:type="spellStart"/>
      <w:r w:rsidR="003D6A3F">
        <w:t>split</w:t>
      </w:r>
      <w:r w:rsidR="00FD1FB8">
        <w:t>t</w:t>
      </w:r>
      <w:r w:rsidR="00445C8E">
        <w:t>ed</w:t>
      </w:r>
      <w:proofErr w:type="spellEnd"/>
      <w:r w:rsidR="003D6A3F">
        <w:t xml:space="preserve"> 80% </w:t>
      </w:r>
      <w:r w:rsidR="005B33C9">
        <w:t xml:space="preserve">dataset into training set and </w:t>
      </w:r>
      <w:r w:rsidR="00FD1FB8">
        <w:t xml:space="preserve">saved </w:t>
      </w:r>
      <w:r w:rsidR="005B33C9">
        <w:t xml:space="preserve">20% for testing. The training set is used for </w:t>
      </w:r>
      <w:r w:rsidR="00813C7D">
        <w:t xml:space="preserve">classifier </w:t>
      </w:r>
      <w:r w:rsidR="00113E03">
        <w:t xml:space="preserve">building </w:t>
      </w:r>
      <w:r w:rsidR="00813C7D">
        <w:t xml:space="preserve">and </w:t>
      </w:r>
      <w:r w:rsidR="00113E03">
        <w:t>validation</w:t>
      </w:r>
      <w:r w:rsidR="00096465">
        <w:t>, and</w:t>
      </w:r>
      <w:r w:rsidR="001B4E5F">
        <w:t xml:space="preserve"> the </w:t>
      </w:r>
      <w:r w:rsidR="00A55660">
        <w:t>test</w:t>
      </w:r>
      <w:r w:rsidR="00096465">
        <w:t>ing</w:t>
      </w:r>
      <w:r w:rsidR="00D56C1A">
        <w:t xml:space="preserve"> </w:t>
      </w:r>
      <w:r w:rsidR="00A55660">
        <w:t xml:space="preserve">set is </w:t>
      </w:r>
      <w:r w:rsidR="00ED3B40">
        <w:t xml:space="preserve">only </w:t>
      </w:r>
      <w:r w:rsidR="00A55660">
        <w:t>used for verifying the scores</w:t>
      </w:r>
      <w:r w:rsidR="00096465">
        <w:t xml:space="preserve"> obtained by each optimized classifier</w:t>
      </w:r>
      <w:r w:rsidR="00ED3B40">
        <w:t xml:space="preserve"> in the end</w:t>
      </w:r>
      <w:r w:rsidR="002463F6">
        <w:t>.</w:t>
      </w:r>
    </w:p>
    <w:p w14:paraId="3934119F" w14:textId="3E6AA3C0" w:rsidR="0054029E" w:rsidRDefault="00525F81" w:rsidP="0054029E">
      <w:pPr>
        <w:pStyle w:val="Heading2"/>
      </w:pPr>
      <w:r>
        <w:t>Algorithm optimization process</w:t>
      </w:r>
    </w:p>
    <w:p w14:paraId="4FB42005" w14:textId="30793C6C" w:rsidR="0054029E" w:rsidRDefault="00D92FCD" w:rsidP="0054029E">
      <w:r>
        <w:t>For each algorithm, I first used the default arguments for initial</w:t>
      </w:r>
      <w:r w:rsidR="005967B4">
        <w:t xml:space="preserve"> tests. Then the </w:t>
      </w:r>
      <w:proofErr w:type="spellStart"/>
      <w:r w:rsidR="005967B4">
        <w:t>gridSearchCV</w:t>
      </w:r>
      <w:proofErr w:type="spellEnd"/>
      <w:r w:rsidR="005967B4">
        <w:t xml:space="preserve"> method in </w:t>
      </w:r>
      <w:proofErr w:type="spellStart"/>
      <w:r w:rsidR="005967B4">
        <w:t>sklearn</w:t>
      </w:r>
      <w:proofErr w:type="spellEnd"/>
      <w:r w:rsidR="005967B4">
        <w:t xml:space="preserve"> </w:t>
      </w:r>
      <w:r w:rsidR="00B34CBA">
        <w:t xml:space="preserve">with cross-validation of 5 </w:t>
      </w:r>
      <w:r w:rsidR="005967B4">
        <w:t xml:space="preserve">is used for optimizing </w:t>
      </w:r>
      <w:r w:rsidR="000B050F">
        <w:t>multiple parameters</w:t>
      </w:r>
      <w:r w:rsidR="00624C79">
        <w:t xml:space="preserve"> simultaneously</w:t>
      </w:r>
      <w:r w:rsidR="005967B4">
        <w:t>.</w:t>
      </w:r>
      <w:r w:rsidR="00624C79">
        <w:t xml:space="preserve"> </w:t>
      </w:r>
      <w:r w:rsidR="000B050F">
        <w:t xml:space="preserve">The cross-validation is to make sure classifiers do not overfit into specific datasets. </w:t>
      </w:r>
      <w:proofErr w:type="spellStart"/>
      <w:r w:rsidR="00496662">
        <w:t>After</w:t>
      </w:r>
      <w:proofErr w:type="spellEnd"/>
      <w:r w:rsidR="00496662">
        <w:t xml:space="preserve"> the “nearly-optimized” classifier is built from </w:t>
      </w:r>
      <w:proofErr w:type="spellStart"/>
      <w:r w:rsidR="00496662">
        <w:t>gridSearchCV</w:t>
      </w:r>
      <w:proofErr w:type="spellEnd"/>
      <w:r w:rsidR="00496662">
        <w:t xml:space="preserve"> method, then the validation curve method is applied for further optimizing </w:t>
      </w:r>
      <w:r w:rsidR="00381706">
        <w:t xml:space="preserve">on one argument. The f1_weighted </w:t>
      </w:r>
      <w:r w:rsidR="00A3273A">
        <w:t xml:space="preserve">and cv = 5 </w:t>
      </w:r>
      <w:r w:rsidR="00381706">
        <w:t>w</w:t>
      </w:r>
      <w:r w:rsidR="00A503C2">
        <w:t>ere</w:t>
      </w:r>
      <w:r w:rsidR="00381706">
        <w:t xml:space="preserve"> selected </w:t>
      </w:r>
      <w:r w:rsidR="00A3273A">
        <w:t>in validation</w:t>
      </w:r>
      <w:r w:rsidR="00A503C2">
        <w:t xml:space="preserve"> curve</w:t>
      </w:r>
      <w:r w:rsidR="00C043B0">
        <w:t xml:space="preserve"> method</w:t>
      </w:r>
      <w:r w:rsidR="008D2C49">
        <w:t xml:space="preserve">, the parameters which </w:t>
      </w:r>
      <w:r w:rsidR="0035711B">
        <w:t>have</w:t>
      </w:r>
      <w:r w:rsidR="008D2C49">
        <w:t xml:space="preserve"> the highest score in validation will be chosen as the best classifier.</w:t>
      </w:r>
    </w:p>
    <w:p w14:paraId="3B6012CD" w14:textId="6A8E2D66" w:rsidR="000B050F" w:rsidRDefault="000B050F" w:rsidP="000B050F">
      <w:pPr>
        <w:pStyle w:val="Heading2"/>
      </w:pPr>
      <w:r>
        <w:t xml:space="preserve">Score </w:t>
      </w:r>
      <w:r w:rsidR="009021A7">
        <w:t xml:space="preserve">and execution time </w:t>
      </w:r>
      <w:r w:rsidR="00C043B0">
        <w:t>c</w:t>
      </w:r>
      <w:r>
        <w:t>omparison</w:t>
      </w:r>
      <w:r w:rsidR="00C043B0">
        <w:t xml:space="preserve"> between algorithms</w:t>
      </w:r>
    </w:p>
    <w:p w14:paraId="4E30A613" w14:textId="577B6541" w:rsidR="000B050F" w:rsidRDefault="00C043B0" w:rsidP="0054029E">
      <w:r>
        <w:t>After the models with optimized parameters are built, then the prediction accuracy in validation and testing sets</w:t>
      </w:r>
      <w:r w:rsidR="005663AE">
        <w:t xml:space="preserve"> is calculated using f1_score method with weighted average. Compare with the case using recall or precision, f1 score is a better way to determine the model prediction accuracy for even imbalanced dat</w:t>
      </w:r>
      <w:r w:rsidR="00293D06">
        <w:t>a</w:t>
      </w:r>
      <w:r w:rsidR="005663AE">
        <w:t>sets</w:t>
      </w:r>
      <w:r w:rsidR="001B73AC">
        <w:t xml:space="preserve"> </w:t>
      </w:r>
      <w:r w:rsidR="005663AE">
        <w:t>[</w:t>
      </w:r>
      <w:r w:rsidR="001B73AC">
        <w:t>3</w:t>
      </w:r>
      <w:r w:rsidR="005663AE">
        <w:t>]</w:t>
      </w:r>
      <w:r w:rsidR="001B73AC">
        <w:t>.</w:t>
      </w:r>
      <w:r w:rsidR="009021A7">
        <w:t xml:space="preserve"> The time for training/testing is also recorded, so that we could finally compare the performance for each algorithm in terms of accuracy and efficiency. </w:t>
      </w:r>
    </w:p>
    <w:p w14:paraId="7269C6F7" w14:textId="77CEAF5E" w:rsidR="00FB6E06" w:rsidRDefault="0072026B" w:rsidP="00FB6E06">
      <w:pPr>
        <w:pStyle w:val="Heading1"/>
      </w:pPr>
      <w:r>
        <w:t>Implement</w:t>
      </w:r>
      <w:r w:rsidR="009021A7">
        <w:t xml:space="preserve">ation and optimization on </w:t>
      </w:r>
      <w:r>
        <w:t xml:space="preserve">algorithms </w:t>
      </w:r>
    </w:p>
    <w:p w14:paraId="7D5FA26B" w14:textId="3B031DC6" w:rsidR="00FB6E06" w:rsidRDefault="0072026B" w:rsidP="00FB6E06">
      <w:pPr>
        <w:pStyle w:val="Heading2"/>
      </w:pPr>
      <w:r>
        <w:t>Decision Tree</w:t>
      </w:r>
      <w:r w:rsidR="00396AD5">
        <w:t>s</w:t>
      </w:r>
    </w:p>
    <w:p w14:paraId="41B8A6A9" w14:textId="05BCC9FE" w:rsidR="003C3139" w:rsidRDefault="000B2D53" w:rsidP="00396AD5">
      <w:r>
        <w:t>For Decision Trees (DT), the pruning action could reduce the size of tree</w:t>
      </w:r>
      <w:r w:rsidR="00FA2F98">
        <w:t xml:space="preserve"> and</w:t>
      </w:r>
      <w:r>
        <w:t xml:space="preserve"> mitigate the overfitting issue</w:t>
      </w:r>
      <w:r w:rsidR="00BE04E1">
        <w:t xml:space="preserve"> [</w:t>
      </w:r>
      <w:r w:rsidR="00AF4921">
        <w:t>4</w:t>
      </w:r>
      <w:r w:rsidR="00BE04E1">
        <w:t>]</w:t>
      </w:r>
      <w:r>
        <w:t>.</w:t>
      </w:r>
      <w:r w:rsidR="00BE04E1">
        <w:t xml:space="preserve"> </w:t>
      </w:r>
      <w:r w:rsidR="005640E0">
        <w:t xml:space="preserve">Therefore, </w:t>
      </w:r>
      <w:proofErr w:type="spellStart"/>
      <w:r w:rsidR="005640E0">
        <w:t>ccp_alpa</w:t>
      </w:r>
      <w:proofErr w:type="spellEnd"/>
      <w:r w:rsidR="005640E0">
        <w:t>, the complexity parameter used for Minimal Cost-Complexity Pruning is the parameter could strongly affect the performance of the classifier [5].</w:t>
      </w:r>
      <w:r w:rsidR="00FA2F98">
        <w:t xml:space="preserve"> </w:t>
      </w:r>
      <w:r w:rsidR="004C3F46">
        <w:t xml:space="preserve">Before fine tune </w:t>
      </w:r>
      <w:r w:rsidR="00FA2F98">
        <w:t xml:space="preserve">on </w:t>
      </w:r>
      <w:r w:rsidR="004C3F46">
        <w:t xml:space="preserve">the </w:t>
      </w:r>
      <w:proofErr w:type="spellStart"/>
      <w:r w:rsidR="004C3F46">
        <w:t>cpp_alpha</w:t>
      </w:r>
      <w:proofErr w:type="spellEnd"/>
      <w:r w:rsidR="004C3F46">
        <w:t xml:space="preserve"> parameter,</w:t>
      </w:r>
      <w:r w:rsidR="00CB4DB1">
        <w:t xml:space="preserve"> the </w:t>
      </w:r>
      <w:proofErr w:type="spellStart"/>
      <w:r w:rsidR="008D475D">
        <w:t>gridSearchCV</w:t>
      </w:r>
      <w:proofErr w:type="spellEnd"/>
      <w:r w:rsidR="008D475D">
        <w:t xml:space="preserve"> is applied to find the </w:t>
      </w:r>
      <w:r w:rsidR="00923F4D">
        <w:t xml:space="preserve">best </w:t>
      </w:r>
      <w:r w:rsidR="004C3F46">
        <w:t xml:space="preserve">other parameters including </w:t>
      </w:r>
      <w:r w:rsidR="00923F4D">
        <w:lastRenderedPageBreak/>
        <w:t>criterion</w:t>
      </w:r>
      <w:r w:rsidR="0063011B">
        <w:t xml:space="preserve"> and splitter for both datasets. </w:t>
      </w:r>
      <w:r w:rsidR="00A34A52">
        <w:t xml:space="preserve">I found that for both datasets, </w:t>
      </w:r>
      <w:proofErr w:type="spellStart"/>
      <w:r w:rsidR="00A34A52">
        <w:t>gini</w:t>
      </w:r>
      <w:proofErr w:type="spellEnd"/>
      <w:r w:rsidR="00A34A52">
        <w:t xml:space="preserve"> and entropy (information gain) d</w:t>
      </w:r>
      <w:r w:rsidR="002D05A5">
        <w:t>o</w:t>
      </w:r>
      <w:r w:rsidR="00A34A52">
        <w:t xml:space="preserve"> not affect too much on the accuracy</w:t>
      </w:r>
      <w:r w:rsidR="002D05A5">
        <w:t xml:space="preserve">, so does the splitter method. The returned best estimator </w:t>
      </w:r>
      <w:r w:rsidR="0075498F">
        <w:t xml:space="preserve">showed that </w:t>
      </w:r>
      <w:proofErr w:type="spellStart"/>
      <w:r w:rsidR="0075498F">
        <w:t>gini</w:t>
      </w:r>
      <w:proofErr w:type="spellEnd"/>
      <w:r w:rsidR="0075498F">
        <w:t xml:space="preserve"> </w:t>
      </w:r>
      <w:r w:rsidR="006B6F93">
        <w:t xml:space="preserve">index </w:t>
      </w:r>
      <w:r w:rsidR="0075498F">
        <w:t>with best splitter offer</w:t>
      </w:r>
      <w:r w:rsidR="006B6F93">
        <w:t>s</w:t>
      </w:r>
      <w:r w:rsidR="0075498F">
        <w:t xml:space="preserve"> the best scores in both datasets, and the </w:t>
      </w:r>
      <w:proofErr w:type="spellStart"/>
      <w:r w:rsidR="0075498F">
        <w:t>ccp_alpha</w:t>
      </w:r>
      <w:proofErr w:type="spellEnd"/>
      <w:r w:rsidR="0075498F">
        <w:t xml:space="preserve"> plays </w:t>
      </w:r>
      <w:r w:rsidR="009A2C14">
        <w:t>an</w:t>
      </w:r>
      <w:r w:rsidR="0075498F">
        <w:t xml:space="preserve"> important </w:t>
      </w:r>
      <w:proofErr w:type="spellStart"/>
      <w:r w:rsidR="0075498F">
        <w:t>rule</w:t>
      </w:r>
      <w:proofErr w:type="spellEnd"/>
      <w:r w:rsidR="0075498F">
        <w:t xml:space="preserve"> in the final f1 scores. While the </w:t>
      </w:r>
      <w:proofErr w:type="spellStart"/>
      <w:r w:rsidR="009A2C14">
        <w:t>ccp_alpha</w:t>
      </w:r>
      <w:proofErr w:type="spellEnd"/>
      <w:r w:rsidR="009A2C14">
        <w:t xml:space="preserve"> </w:t>
      </w:r>
      <w:r w:rsidR="0075498F">
        <w:t xml:space="preserve">value is 0, no pruning is performed, means the </w:t>
      </w:r>
      <w:r w:rsidR="009A2C14">
        <w:t>model is too specific for training sets</w:t>
      </w:r>
      <w:r w:rsidR="0075498F">
        <w:t>. In the figure 1</w:t>
      </w:r>
      <w:r w:rsidR="00776736">
        <w:t>.</w:t>
      </w:r>
      <w:r w:rsidR="0075498F">
        <w:t xml:space="preserve">a and </w:t>
      </w:r>
      <w:r w:rsidR="00776736">
        <w:t>1.</w:t>
      </w:r>
      <w:r w:rsidR="0075498F">
        <w:t>c, we could clearly see</w:t>
      </w:r>
      <w:r w:rsidR="009E79D0">
        <w:t xml:space="preserve"> that the accuracy on training is 100% as the </w:t>
      </w:r>
      <w:proofErr w:type="spellStart"/>
      <w:r w:rsidR="009E79D0">
        <w:t>ccp_alpha</w:t>
      </w:r>
      <w:proofErr w:type="spellEnd"/>
      <w:r w:rsidR="009E79D0">
        <w:t xml:space="preserve"> is 0, </w:t>
      </w:r>
      <w:r w:rsidR="002C6B79">
        <w:t xml:space="preserve">however, the performance for the validation </w:t>
      </w:r>
      <w:r w:rsidR="009E79D0">
        <w:t>is</w:t>
      </w:r>
      <w:r w:rsidR="002C6B79">
        <w:t xml:space="preserve"> </w:t>
      </w:r>
      <w:r w:rsidR="00A92F2C">
        <w:t xml:space="preserve">really </w:t>
      </w:r>
      <w:r w:rsidR="002C6B79">
        <w:t>bad. As the alpha increases, the overfitting is released and the training accuracy becomes lower (red), but the validation scores increase</w:t>
      </w:r>
      <w:r w:rsidR="00090663">
        <w:t xml:space="preserve"> because the model becomes more generalized</w:t>
      </w:r>
      <w:r w:rsidR="002C6B79">
        <w:t xml:space="preserve">. </w:t>
      </w:r>
      <w:r w:rsidR="00090663">
        <w:t>As</w:t>
      </w:r>
      <w:r w:rsidR="002C6B79">
        <w:t xml:space="preserve"> the alpha </w:t>
      </w:r>
      <w:r w:rsidR="00090663">
        <w:t>becomes</w:t>
      </w:r>
      <w:r w:rsidR="002C6B79">
        <w:t xml:space="preserve"> too high, meaning pruning is too aggressive, then both training and validation score are expected to be lower</w:t>
      </w:r>
      <w:r w:rsidR="00E0489E">
        <w:t xml:space="preserve"> and lower</w:t>
      </w:r>
      <w:r w:rsidR="002C6B79">
        <w:t xml:space="preserve">. </w:t>
      </w:r>
    </w:p>
    <w:p w14:paraId="4FF9D7DD" w14:textId="50E29168" w:rsidR="002C6B79" w:rsidRDefault="002C6B79" w:rsidP="00396AD5">
      <w:pPr>
        <w:rPr>
          <w:lang w:eastAsia="zh-TW"/>
        </w:rPr>
      </w:pPr>
      <w:r>
        <w:rPr>
          <w:lang w:eastAsia="zh-TW"/>
        </w:rPr>
        <w:t xml:space="preserve">After using </w:t>
      </w:r>
      <w:proofErr w:type="spellStart"/>
      <w:r>
        <w:rPr>
          <w:lang w:eastAsia="zh-TW"/>
        </w:rPr>
        <w:t>gridSearchCV</w:t>
      </w:r>
      <w:proofErr w:type="spellEnd"/>
      <w:r>
        <w:rPr>
          <w:lang w:eastAsia="zh-TW"/>
        </w:rPr>
        <w:t xml:space="preserve"> and finely </w:t>
      </w:r>
      <w:proofErr w:type="spellStart"/>
      <w:r w:rsidR="00E0489E">
        <w:rPr>
          <w:lang w:eastAsia="zh-TW"/>
        </w:rPr>
        <w:t>searchgin</w:t>
      </w:r>
      <w:proofErr w:type="spellEnd"/>
      <w:r>
        <w:rPr>
          <w:lang w:eastAsia="zh-TW"/>
        </w:rPr>
        <w:t xml:space="preserve"> alpha, the optimized parameters for Decision Trees classification for both datasets are shown in below table, and the learning curves for training/validation sets are plotted in Figure 1.b and </w:t>
      </w:r>
      <w:r w:rsidR="00776736">
        <w:rPr>
          <w:lang w:eastAsia="zh-TW"/>
        </w:rPr>
        <w:t>1.</w:t>
      </w:r>
      <w:r>
        <w:rPr>
          <w:lang w:eastAsia="zh-TW"/>
        </w:rPr>
        <w:t>d.</w:t>
      </w:r>
    </w:p>
    <w:tbl>
      <w:tblPr>
        <w:tblStyle w:val="TableGrid"/>
        <w:tblW w:w="7920" w:type="dxa"/>
        <w:tblInd w:w="-5" w:type="dxa"/>
        <w:tblLook w:val="04A0" w:firstRow="1" w:lastRow="0" w:firstColumn="1" w:lastColumn="0" w:noHBand="0" w:noVBand="1"/>
      </w:tblPr>
      <w:tblGrid>
        <w:gridCol w:w="990"/>
        <w:gridCol w:w="990"/>
        <w:gridCol w:w="990"/>
        <w:gridCol w:w="990"/>
        <w:gridCol w:w="990"/>
        <w:gridCol w:w="990"/>
        <w:gridCol w:w="990"/>
        <w:gridCol w:w="990"/>
      </w:tblGrid>
      <w:tr w:rsidR="00CB4DB1" w14:paraId="6B24154B" w14:textId="77777777" w:rsidTr="004A7057">
        <w:tc>
          <w:tcPr>
            <w:tcW w:w="3960" w:type="dxa"/>
            <w:gridSpan w:val="4"/>
          </w:tcPr>
          <w:p w14:paraId="66109292" w14:textId="4C5C14E6" w:rsidR="00CB4DB1" w:rsidRPr="00454823" w:rsidRDefault="00CB4DB1" w:rsidP="0006274F">
            <w:pPr>
              <w:jc w:val="center"/>
              <w:rPr>
                <w:sz w:val="16"/>
                <w:szCs w:val="16"/>
              </w:rPr>
            </w:pPr>
            <w:r w:rsidRPr="00454823">
              <w:rPr>
                <w:sz w:val="16"/>
                <w:szCs w:val="16"/>
              </w:rPr>
              <w:t>Diabetes</w:t>
            </w:r>
          </w:p>
        </w:tc>
        <w:tc>
          <w:tcPr>
            <w:tcW w:w="3960" w:type="dxa"/>
            <w:gridSpan w:val="4"/>
          </w:tcPr>
          <w:p w14:paraId="7D8825EE" w14:textId="7561D6CE" w:rsidR="00CB4DB1" w:rsidRPr="00454823" w:rsidRDefault="00CB4DB1" w:rsidP="0006274F">
            <w:pPr>
              <w:jc w:val="center"/>
              <w:rPr>
                <w:sz w:val="16"/>
                <w:szCs w:val="16"/>
              </w:rPr>
            </w:pPr>
            <w:r w:rsidRPr="00454823">
              <w:rPr>
                <w:sz w:val="16"/>
                <w:szCs w:val="16"/>
              </w:rPr>
              <w:t>Phishing</w:t>
            </w:r>
          </w:p>
        </w:tc>
      </w:tr>
      <w:tr w:rsidR="00026AE9" w14:paraId="5D95E09B" w14:textId="77777777" w:rsidTr="004A7057">
        <w:tc>
          <w:tcPr>
            <w:tcW w:w="990" w:type="dxa"/>
          </w:tcPr>
          <w:p w14:paraId="6251C592" w14:textId="70FC94DF" w:rsidR="00026AE9" w:rsidRPr="00454823" w:rsidRDefault="00026AE9" w:rsidP="0006274F">
            <w:pPr>
              <w:jc w:val="center"/>
              <w:rPr>
                <w:sz w:val="16"/>
                <w:szCs w:val="16"/>
              </w:rPr>
            </w:pPr>
            <w:r w:rsidRPr="00454823">
              <w:rPr>
                <w:sz w:val="16"/>
                <w:szCs w:val="16"/>
              </w:rPr>
              <w:t>criterion</w:t>
            </w:r>
          </w:p>
        </w:tc>
        <w:tc>
          <w:tcPr>
            <w:tcW w:w="990" w:type="dxa"/>
          </w:tcPr>
          <w:p w14:paraId="76155E75" w14:textId="62B7ED6C" w:rsidR="00026AE9" w:rsidRPr="00454823" w:rsidRDefault="00026AE9" w:rsidP="0006274F">
            <w:pPr>
              <w:jc w:val="center"/>
              <w:rPr>
                <w:sz w:val="16"/>
                <w:szCs w:val="16"/>
              </w:rPr>
            </w:pPr>
            <w:r w:rsidRPr="00454823">
              <w:rPr>
                <w:sz w:val="16"/>
                <w:szCs w:val="16"/>
              </w:rPr>
              <w:t>splitter</w:t>
            </w:r>
          </w:p>
        </w:tc>
        <w:tc>
          <w:tcPr>
            <w:tcW w:w="990" w:type="dxa"/>
          </w:tcPr>
          <w:p w14:paraId="2CD5A857" w14:textId="62F89D26" w:rsidR="00026AE9" w:rsidRPr="00454823" w:rsidRDefault="00026AE9" w:rsidP="0006274F">
            <w:pPr>
              <w:jc w:val="center"/>
              <w:rPr>
                <w:sz w:val="16"/>
                <w:szCs w:val="16"/>
              </w:rPr>
            </w:pPr>
            <w:proofErr w:type="spellStart"/>
            <w:r w:rsidRPr="00454823">
              <w:rPr>
                <w:sz w:val="16"/>
                <w:szCs w:val="16"/>
              </w:rPr>
              <w:t>ccp_alpha</w:t>
            </w:r>
            <w:proofErr w:type="spellEnd"/>
          </w:p>
        </w:tc>
        <w:tc>
          <w:tcPr>
            <w:tcW w:w="990" w:type="dxa"/>
          </w:tcPr>
          <w:p w14:paraId="1BA7D292" w14:textId="558DC95F" w:rsidR="00026AE9" w:rsidRPr="00454823" w:rsidRDefault="00026AE9" w:rsidP="0006274F">
            <w:pPr>
              <w:jc w:val="center"/>
              <w:rPr>
                <w:sz w:val="16"/>
                <w:szCs w:val="16"/>
              </w:rPr>
            </w:pPr>
            <w:r w:rsidRPr="00454823">
              <w:rPr>
                <w:sz w:val="16"/>
                <w:szCs w:val="16"/>
              </w:rPr>
              <w:t>F1 score</w:t>
            </w:r>
          </w:p>
        </w:tc>
        <w:tc>
          <w:tcPr>
            <w:tcW w:w="990" w:type="dxa"/>
          </w:tcPr>
          <w:p w14:paraId="1045F106" w14:textId="7F2E29E0" w:rsidR="00026AE9" w:rsidRPr="00454823" w:rsidRDefault="00026AE9" w:rsidP="0006274F">
            <w:pPr>
              <w:jc w:val="center"/>
              <w:rPr>
                <w:sz w:val="16"/>
                <w:szCs w:val="16"/>
              </w:rPr>
            </w:pPr>
            <w:r w:rsidRPr="00454823">
              <w:rPr>
                <w:sz w:val="16"/>
                <w:szCs w:val="16"/>
              </w:rPr>
              <w:t>criterion</w:t>
            </w:r>
          </w:p>
        </w:tc>
        <w:tc>
          <w:tcPr>
            <w:tcW w:w="990" w:type="dxa"/>
          </w:tcPr>
          <w:p w14:paraId="663C3FAE" w14:textId="29098018" w:rsidR="00026AE9" w:rsidRPr="00454823" w:rsidRDefault="00026AE9" w:rsidP="0006274F">
            <w:pPr>
              <w:jc w:val="center"/>
              <w:rPr>
                <w:sz w:val="16"/>
                <w:szCs w:val="16"/>
              </w:rPr>
            </w:pPr>
            <w:r w:rsidRPr="00454823">
              <w:rPr>
                <w:sz w:val="16"/>
                <w:szCs w:val="16"/>
              </w:rPr>
              <w:t>splitter</w:t>
            </w:r>
          </w:p>
        </w:tc>
        <w:tc>
          <w:tcPr>
            <w:tcW w:w="990" w:type="dxa"/>
          </w:tcPr>
          <w:p w14:paraId="3063E182" w14:textId="6C83ED29" w:rsidR="00026AE9" w:rsidRPr="00454823" w:rsidRDefault="00026AE9" w:rsidP="0006274F">
            <w:pPr>
              <w:jc w:val="center"/>
              <w:rPr>
                <w:sz w:val="16"/>
                <w:szCs w:val="16"/>
              </w:rPr>
            </w:pPr>
            <w:proofErr w:type="spellStart"/>
            <w:r w:rsidRPr="00454823">
              <w:rPr>
                <w:sz w:val="16"/>
                <w:szCs w:val="16"/>
              </w:rPr>
              <w:t>ccp_alpha</w:t>
            </w:r>
            <w:proofErr w:type="spellEnd"/>
          </w:p>
        </w:tc>
        <w:tc>
          <w:tcPr>
            <w:tcW w:w="990" w:type="dxa"/>
          </w:tcPr>
          <w:p w14:paraId="02CF1644" w14:textId="1C2E32EF" w:rsidR="00026AE9" w:rsidRPr="00454823" w:rsidRDefault="00026AE9" w:rsidP="0006274F">
            <w:pPr>
              <w:jc w:val="center"/>
              <w:rPr>
                <w:sz w:val="16"/>
                <w:szCs w:val="16"/>
              </w:rPr>
            </w:pPr>
            <w:r w:rsidRPr="00454823">
              <w:rPr>
                <w:sz w:val="16"/>
                <w:szCs w:val="16"/>
              </w:rPr>
              <w:t>F1 score</w:t>
            </w:r>
          </w:p>
        </w:tc>
      </w:tr>
      <w:tr w:rsidR="00026AE9" w14:paraId="0B90EABC" w14:textId="77777777" w:rsidTr="004A7057">
        <w:tc>
          <w:tcPr>
            <w:tcW w:w="990" w:type="dxa"/>
          </w:tcPr>
          <w:p w14:paraId="59D6731A" w14:textId="0FAC5689" w:rsidR="00026AE9" w:rsidRPr="00454823" w:rsidRDefault="00026AE9" w:rsidP="0006274F">
            <w:pPr>
              <w:jc w:val="center"/>
              <w:rPr>
                <w:sz w:val="16"/>
                <w:szCs w:val="16"/>
              </w:rPr>
            </w:pPr>
            <w:proofErr w:type="spellStart"/>
            <w:r w:rsidRPr="00454823">
              <w:rPr>
                <w:sz w:val="16"/>
                <w:szCs w:val="16"/>
              </w:rPr>
              <w:t>gini</w:t>
            </w:r>
            <w:proofErr w:type="spellEnd"/>
          </w:p>
        </w:tc>
        <w:tc>
          <w:tcPr>
            <w:tcW w:w="990" w:type="dxa"/>
          </w:tcPr>
          <w:p w14:paraId="130A804B" w14:textId="3143841E" w:rsidR="00026AE9" w:rsidRPr="00454823" w:rsidRDefault="00026AE9" w:rsidP="0006274F">
            <w:pPr>
              <w:jc w:val="center"/>
              <w:rPr>
                <w:sz w:val="16"/>
                <w:szCs w:val="16"/>
              </w:rPr>
            </w:pPr>
            <w:r w:rsidRPr="00454823">
              <w:rPr>
                <w:sz w:val="16"/>
                <w:szCs w:val="16"/>
              </w:rPr>
              <w:t>best</w:t>
            </w:r>
          </w:p>
        </w:tc>
        <w:tc>
          <w:tcPr>
            <w:tcW w:w="990" w:type="dxa"/>
          </w:tcPr>
          <w:p w14:paraId="14E87A8A" w14:textId="355BD993" w:rsidR="00026AE9" w:rsidRPr="00454823" w:rsidRDefault="00026AE9" w:rsidP="0006274F">
            <w:pPr>
              <w:jc w:val="center"/>
              <w:rPr>
                <w:sz w:val="16"/>
                <w:szCs w:val="16"/>
              </w:rPr>
            </w:pPr>
            <w:r w:rsidRPr="00454823">
              <w:rPr>
                <w:sz w:val="16"/>
                <w:szCs w:val="16"/>
              </w:rPr>
              <w:t>0.0003</w:t>
            </w:r>
          </w:p>
        </w:tc>
        <w:tc>
          <w:tcPr>
            <w:tcW w:w="990" w:type="dxa"/>
          </w:tcPr>
          <w:p w14:paraId="35B1C9F0" w14:textId="151625D6" w:rsidR="00026AE9" w:rsidRPr="00454823" w:rsidRDefault="00026AE9" w:rsidP="0006274F">
            <w:pPr>
              <w:jc w:val="center"/>
              <w:rPr>
                <w:sz w:val="16"/>
                <w:szCs w:val="16"/>
              </w:rPr>
            </w:pPr>
            <w:r w:rsidRPr="00454823">
              <w:rPr>
                <w:sz w:val="16"/>
                <w:szCs w:val="16"/>
              </w:rPr>
              <w:t>0.92</w:t>
            </w:r>
          </w:p>
        </w:tc>
        <w:tc>
          <w:tcPr>
            <w:tcW w:w="990" w:type="dxa"/>
          </w:tcPr>
          <w:p w14:paraId="009CD2CF" w14:textId="3E23305B" w:rsidR="00026AE9" w:rsidRPr="00454823" w:rsidRDefault="00026AE9" w:rsidP="0006274F">
            <w:pPr>
              <w:jc w:val="center"/>
              <w:rPr>
                <w:sz w:val="16"/>
                <w:szCs w:val="16"/>
              </w:rPr>
            </w:pPr>
            <w:proofErr w:type="spellStart"/>
            <w:r w:rsidRPr="00454823">
              <w:rPr>
                <w:sz w:val="16"/>
                <w:szCs w:val="16"/>
              </w:rPr>
              <w:t>gini</w:t>
            </w:r>
            <w:proofErr w:type="spellEnd"/>
          </w:p>
        </w:tc>
        <w:tc>
          <w:tcPr>
            <w:tcW w:w="990" w:type="dxa"/>
          </w:tcPr>
          <w:p w14:paraId="1B5001C7" w14:textId="2E626BCD" w:rsidR="00026AE9" w:rsidRPr="00454823" w:rsidRDefault="00026AE9" w:rsidP="0006274F">
            <w:pPr>
              <w:jc w:val="center"/>
              <w:rPr>
                <w:sz w:val="16"/>
                <w:szCs w:val="16"/>
              </w:rPr>
            </w:pPr>
            <w:r w:rsidRPr="00454823">
              <w:rPr>
                <w:sz w:val="16"/>
                <w:szCs w:val="16"/>
              </w:rPr>
              <w:t>best</w:t>
            </w:r>
          </w:p>
        </w:tc>
        <w:tc>
          <w:tcPr>
            <w:tcW w:w="990" w:type="dxa"/>
          </w:tcPr>
          <w:p w14:paraId="6760FA12" w14:textId="7A478616" w:rsidR="00026AE9" w:rsidRPr="00454823" w:rsidRDefault="00026AE9" w:rsidP="0006274F">
            <w:pPr>
              <w:jc w:val="center"/>
              <w:rPr>
                <w:sz w:val="16"/>
                <w:szCs w:val="16"/>
              </w:rPr>
            </w:pPr>
            <w:r w:rsidRPr="00454823">
              <w:rPr>
                <w:sz w:val="16"/>
                <w:szCs w:val="16"/>
              </w:rPr>
              <w:t>0.0001</w:t>
            </w:r>
          </w:p>
        </w:tc>
        <w:tc>
          <w:tcPr>
            <w:tcW w:w="990" w:type="dxa"/>
          </w:tcPr>
          <w:p w14:paraId="0E667486" w14:textId="11A38D13" w:rsidR="00026AE9" w:rsidRPr="00454823" w:rsidRDefault="00026AE9" w:rsidP="0006274F">
            <w:pPr>
              <w:jc w:val="center"/>
              <w:rPr>
                <w:sz w:val="16"/>
                <w:szCs w:val="16"/>
              </w:rPr>
            </w:pPr>
            <w:r w:rsidRPr="00454823">
              <w:rPr>
                <w:sz w:val="16"/>
                <w:szCs w:val="16"/>
              </w:rPr>
              <w:t>0.963</w:t>
            </w:r>
          </w:p>
        </w:tc>
      </w:tr>
    </w:tbl>
    <w:p w14:paraId="2FB68363" w14:textId="2BE3680B" w:rsidR="00CB4DB1" w:rsidRDefault="00CB4DB1" w:rsidP="00396AD5"/>
    <w:p w14:paraId="0FEA9D96" w14:textId="7E9F1395" w:rsidR="00CB3D03" w:rsidRDefault="00D73D17" w:rsidP="00CB3D03">
      <w:pPr>
        <w:spacing w:line="240" w:lineRule="auto"/>
        <w:jc w:val="center"/>
      </w:pPr>
      <w:r>
        <w:rPr>
          <w:noProof/>
          <w14:ligatures w14:val="none"/>
          <w14:numForm w14:val="default"/>
          <w14:numSpacing w14:val="default"/>
        </w:rPr>
        <w:drawing>
          <wp:inline distT="0" distB="0" distL="0" distR="0" wp14:anchorId="2E68EC36" wp14:editId="24CE986C">
            <wp:extent cx="3649362" cy="2501563"/>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0957" cy="2543785"/>
                    </a:xfrm>
                    <a:prstGeom prst="rect">
                      <a:avLst/>
                    </a:prstGeom>
                  </pic:spPr>
                </pic:pic>
              </a:graphicData>
            </a:graphic>
          </wp:inline>
        </w:drawing>
      </w:r>
    </w:p>
    <w:p w14:paraId="71A46F4C" w14:textId="64D6993F" w:rsidR="00CB3D03" w:rsidRDefault="007B7559" w:rsidP="001F2639">
      <w:pPr>
        <w:pStyle w:val="FigureCaption"/>
        <w:numPr>
          <w:ilvl w:val="0"/>
          <w:numId w:val="6"/>
        </w:numPr>
        <w:ind w:firstLine="0"/>
      </w:pPr>
      <w:r>
        <w:t xml:space="preserve">The accuracy under variant </w:t>
      </w:r>
      <w:proofErr w:type="spellStart"/>
      <w:r>
        <w:t>ccp_alpha</w:t>
      </w:r>
      <w:proofErr w:type="spellEnd"/>
      <w:r>
        <w:t xml:space="preserve"> value for (a) diabetes and (c) phishing datasets. The </w:t>
      </w:r>
      <w:r w:rsidR="00683F4F">
        <w:t xml:space="preserve">calculated </w:t>
      </w:r>
      <w:r>
        <w:t xml:space="preserve">accuracy using </w:t>
      </w:r>
      <w:r>
        <w:lastRenderedPageBreak/>
        <w:t>the optimized parameters for Decision Trees classifier are shown in (b) and (d) for diabetes and phishing, respectively.</w:t>
      </w:r>
    </w:p>
    <w:p w14:paraId="3388DE36" w14:textId="0881FE48" w:rsidR="00193F58" w:rsidRDefault="00396AD5" w:rsidP="00193F58">
      <w:pPr>
        <w:pStyle w:val="Heading2"/>
      </w:pPr>
      <w:r>
        <w:t>Boosting</w:t>
      </w:r>
    </w:p>
    <w:p w14:paraId="4E578F3E" w14:textId="25936337" w:rsidR="00396AD5" w:rsidRDefault="00940520" w:rsidP="00396AD5">
      <w:pPr>
        <w:rPr>
          <w:lang w:eastAsia="zh-TW"/>
        </w:rPr>
      </w:pPr>
      <w:r>
        <w:t>The idea of boosting is an ensemble technique in creating a strong classifier from a mount of weak classifiers [6]. In this assignment, AdaBoost was implemented [</w:t>
      </w:r>
      <w:r w:rsidR="001273FB">
        <w:t>6</w:t>
      </w:r>
      <w:r>
        <w:t>]</w:t>
      </w:r>
      <w:r w:rsidR="002B4626">
        <w:t xml:space="preserve">. By following the same procedure mentioned in decision tree, </w:t>
      </w:r>
      <w:proofErr w:type="spellStart"/>
      <w:r w:rsidR="002B4626">
        <w:t>gridSearchCV</w:t>
      </w:r>
      <w:proofErr w:type="spellEnd"/>
      <w:r w:rsidR="002B4626">
        <w:t xml:space="preserve"> was </w:t>
      </w:r>
      <w:r w:rsidR="00D169F1">
        <w:t xml:space="preserve">first </w:t>
      </w:r>
      <w:r w:rsidR="002B4626">
        <w:t xml:space="preserve">applied to find the best </w:t>
      </w:r>
      <w:r w:rsidR="00214C95">
        <w:t>parameters for weak classifier. The best</w:t>
      </w:r>
      <w:r w:rsidR="002B4626">
        <w:t xml:space="preserve"> parameters of </w:t>
      </w:r>
      <w:r w:rsidR="00110D23">
        <w:t xml:space="preserve">the </w:t>
      </w:r>
      <w:r w:rsidR="002B4626">
        <w:t xml:space="preserve">decision trees are with splitter of best and </w:t>
      </w:r>
      <w:proofErr w:type="spellStart"/>
      <w:r w:rsidR="002B4626">
        <w:t>max_depth</w:t>
      </w:r>
      <w:proofErr w:type="spellEnd"/>
      <w:r w:rsidR="002B4626">
        <w:t xml:space="preserve"> of 1, </w:t>
      </w:r>
      <w:r w:rsidR="00A22ECE">
        <w:t xml:space="preserve">act </w:t>
      </w:r>
      <w:r w:rsidR="002B4626">
        <w:t>as the stumps instead of huge trees. One of the important parameter</w:t>
      </w:r>
      <w:r w:rsidR="00550582">
        <w:t>s</w:t>
      </w:r>
      <w:r w:rsidR="002B4626">
        <w:t xml:space="preserve"> for AdaBoost classifier is the </w:t>
      </w:r>
      <w:proofErr w:type="spellStart"/>
      <w:r w:rsidR="002B4626">
        <w:t>n_estimat</w:t>
      </w:r>
      <w:r w:rsidR="00C51D5F">
        <w:t>or</w:t>
      </w:r>
      <w:proofErr w:type="spellEnd"/>
      <w:r w:rsidR="000969B1">
        <w:t xml:space="preserve">, which </w:t>
      </w:r>
      <w:r w:rsidR="00BB15F5">
        <w:t xml:space="preserve">means the </w:t>
      </w:r>
      <w:proofErr w:type="spellStart"/>
      <w:r w:rsidR="00BB15F5">
        <w:t>numers</w:t>
      </w:r>
      <w:proofErr w:type="spellEnd"/>
      <w:r w:rsidR="00BB15F5">
        <w:t xml:space="preserve"> of models to iteratively train</w:t>
      </w:r>
      <w:r w:rsidR="00C51D5F">
        <w:t xml:space="preserve">. </w:t>
      </w:r>
      <w:r w:rsidR="000969B1">
        <w:t>I</w:t>
      </w:r>
      <w:r w:rsidR="00E526C5">
        <w:t xml:space="preserve">n Figure 2.a and 2.d, the validation scores are really low for both datasets as the </w:t>
      </w:r>
      <w:proofErr w:type="spellStart"/>
      <w:r w:rsidR="000969B1">
        <w:t>n_</w:t>
      </w:r>
      <w:r w:rsidR="00E526C5">
        <w:t>estimators</w:t>
      </w:r>
      <w:proofErr w:type="spellEnd"/>
      <w:r w:rsidR="006E4576">
        <w:t xml:space="preserve"> are</w:t>
      </w:r>
      <w:r w:rsidR="00E526C5">
        <w:t xml:space="preserve"> lower than 10</w:t>
      </w:r>
      <w:r w:rsidR="000969B1">
        <w:t>,</w:t>
      </w:r>
      <w:r w:rsidR="003251C1">
        <w:t xml:space="preserve"> means the number of estimator</w:t>
      </w:r>
      <w:r w:rsidR="00793659">
        <w:t>s</w:t>
      </w:r>
      <w:r w:rsidR="003251C1">
        <w:t xml:space="preserve"> is insufficient for making right decision from voting</w:t>
      </w:r>
      <w:r w:rsidR="000969B1">
        <w:t>.</w:t>
      </w:r>
      <w:r w:rsidR="00E526C5">
        <w:t xml:space="preserve"> A</w:t>
      </w:r>
      <w:r w:rsidR="00793659">
        <w:t>s</w:t>
      </w:r>
      <w:r w:rsidR="00E526C5">
        <w:t xml:space="preserve"> </w:t>
      </w:r>
      <w:proofErr w:type="spellStart"/>
      <w:r w:rsidR="000969B1">
        <w:t>n_</w:t>
      </w:r>
      <w:r w:rsidR="00E526C5">
        <w:t>estimators</w:t>
      </w:r>
      <w:proofErr w:type="spellEnd"/>
      <w:r w:rsidR="00E526C5">
        <w:t xml:space="preserve"> </w:t>
      </w:r>
      <w:r w:rsidR="00793659">
        <w:t>get</w:t>
      </w:r>
      <w:r w:rsidR="000969B1">
        <w:t xml:space="preserve"> high</w:t>
      </w:r>
      <w:r w:rsidR="00793659">
        <w:t>er</w:t>
      </w:r>
      <w:r w:rsidR="00E526C5">
        <w:t xml:space="preserve">, the </w:t>
      </w:r>
      <w:r w:rsidR="00793659">
        <w:t>accuracy increases and then</w:t>
      </w:r>
      <w:r w:rsidR="00E526C5">
        <w:t xml:space="preserve"> </w:t>
      </w:r>
      <w:r w:rsidR="00793659">
        <w:t>get</w:t>
      </w:r>
      <w:r w:rsidR="00E526C5">
        <w:t xml:space="preserve"> saturated</w:t>
      </w:r>
      <w:r w:rsidR="00793659">
        <w:t>, demon</w:t>
      </w:r>
      <w:r w:rsidR="00145EF9">
        <w:t>str</w:t>
      </w:r>
      <w:r w:rsidR="00793659">
        <w:t xml:space="preserve">ates the fact that </w:t>
      </w:r>
      <w:r w:rsidR="00423ADC">
        <w:t>after</w:t>
      </w:r>
      <w:r w:rsidR="00793659">
        <w:t xml:space="preserve"> a specific point</w:t>
      </w:r>
      <w:r w:rsidR="00423ADC">
        <w:t xml:space="preserve"> of </w:t>
      </w:r>
      <w:proofErr w:type="spellStart"/>
      <w:r w:rsidR="00423ADC">
        <w:t>n_estimator</w:t>
      </w:r>
      <w:proofErr w:type="spellEnd"/>
      <w:r w:rsidR="00423ADC">
        <w:t xml:space="preserve">, accuracy will be converged. </w:t>
      </w:r>
      <w:r w:rsidR="00E526C5">
        <w:t xml:space="preserve">Another important </w:t>
      </w:r>
      <w:r w:rsidR="00E526C5">
        <w:rPr>
          <w:lang w:eastAsia="zh-TW"/>
        </w:rPr>
        <w:t xml:space="preserve">parameter is learning rate, </w:t>
      </w:r>
      <w:r w:rsidR="000969B1">
        <w:rPr>
          <w:lang w:eastAsia="zh-TW"/>
        </w:rPr>
        <w:t>which shrinks the contribution of each classifier</w:t>
      </w:r>
      <w:r w:rsidR="00BB15F5">
        <w:rPr>
          <w:lang w:eastAsia="zh-TW"/>
        </w:rPr>
        <w:t xml:space="preserve"> [6]</w:t>
      </w:r>
      <w:r w:rsidR="000969B1">
        <w:rPr>
          <w:lang w:eastAsia="zh-TW"/>
        </w:rPr>
        <w:t>.</w:t>
      </w:r>
      <w:r w:rsidR="00417291">
        <w:rPr>
          <w:lang w:eastAsia="zh-TW"/>
        </w:rPr>
        <w:t xml:space="preserve"> The performance from default</w:t>
      </w:r>
      <w:r w:rsidR="00B172DA">
        <w:rPr>
          <w:lang w:eastAsia="zh-TW"/>
        </w:rPr>
        <w:t xml:space="preserve"> (=1) works pretty well, and the performance will decrease a lot while learning rate is larger than 2</w:t>
      </w:r>
      <w:r w:rsidR="00BB15F5">
        <w:rPr>
          <w:lang w:eastAsia="zh-TW"/>
        </w:rPr>
        <w:t>, where the model got trained too fast for worse accuracy</w:t>
      </w:r>
      <w:r w:rsidR="00B172DA">
        <w:rPr>
          <w:lang w:eastAsia="zh-TW"/>
        </w:rPr>
        <w:t>. The final performance</w:t>
      </w:r>
      <w:r w:rsidR="00013F0E">
        <w:rPr>
          <w:lang w:eastAsia="zh-TW"/>
        </w:rPr>
        <w:t>s</w:t>
      </w:r>
      <w:r w:rsidR="00B172DA">
        <w:rPr>
          <w:lang w:eastAsia="zh-TW"/>
        </w:rPr>
        <w:t xml:space="preserve"> of the optimized AdaBoost classifier are shown in Figure 2.c and 2.f.</w:t>
      </w:r>
      <w:r w:rsidR="00013F0E">
        <w:rPr>
          <w:lang w:eastAsia="zh-TW"/>
        </w:rPr>
        <w:t xml:space="preserve"> </w:t>
      </w:r>
      <w:r w:rsidR="0090446B">
        <w:rPr>
          <w:lang w:eastAsia="zh-TW"/>
        </w:rPr>
        <w:t>A</w:t>
      </w:r>
      <w:r w:rsidR="00013F0E">
        <w:rPr>
          <w:lang w:eastAsia="zh-TW"/>
        </w:rPr>
        <w:t xml:space="preserve">s we could see, </w:t>
      </w:r>
      <w:r w:rsidR="00B57745">
        <w:rPr>
          <w:lang w:eastAsia="zh-TW"/>
        </w:rPr>
        <w:t xml:space="preserve">from the learning curve, the scores increase dramatically as the size is larger, means that the </w:t>
      </w:r>
      <w:proofErr w:type="spellStart"/>
      <w:r w:rsidR="00B57745">
        <w:rPr>
          <w:lang w:eastAsia="zh-TW"/>
        </w:rPr>
        <w:t>adaBoost</w:t>
      </w:r>
      <w:proofErr w:type="spellEnd"/>
      <w:r w:rsidR="00B57745">
        <w:rPr>
          <w:lang w:eastAsia="zh-TW"/>
        </w:rPr>
        <w:t xml:space="preserve"> classifier needs sufficient data size for making good training. T</w:t>
      </w:r>
      <w:r w:rsidR="003409F5">
        <w:rPr>
          <w:lang w:eastAsia="zh-TW"/>
        </w:rPr>
        <w:t xml:space="preserve">he </w:t>
      </w:r>
      <w:r w:rsidR="00B57745">
        <w:rPr>
          <w:lang w:eastAsia="zh-TW"/>
        </w:rPr>
        <w:t xml:space="preserve">final </w:t>
      </w:r>
      <w:r w:rsidR="003409F5">
        <w:rPr>
          <w:lang w:eastAsia="zh-TW"/>
        </w:rPr>
        <w:t xml:space="preserve">scores of </w:t>
      </w:r>
      <w:proofErr w:type="gramStart"/>
      <w:r w:rsidR="003409F5">
        <w:rPr>
          <w:lang w:eastAsia="zh-TW"/>
        </w:rPr>
        <w:t>validation</w:t>
      </w:r>
      <w:proofErr w:type="gramEnd"/>
      <w:r w:rsidR="003409F5">
        <w:rPr>
          <w:lang w:eastAsia="zh-TW"/>
        </w:rPr>
        <w:t xml:space="preserve"> sets </w:t>
      </w:r>
      <w:r w:rsidR="00BC6A61">
        <w:rPr>
          <w:lang w:eastAsia="zh-TW"/>
        </w:rPr>
        <w:t>for both datasets are high</w:t>
      </w:r>
      <w:r w:rsidR="00B57745">
        <w:rPr>
          <w:lang w:eastAsia="zh-TW"/>
        </w:rPr>
        <w:t xml:space="preserve"> </w:t>
      </w:r>
      <w:r w:rsidR="00A36925">
        <w:rPr>
          <w:lang w:eastAsia="zh-TW"/>
        </w:rPr>
        <w:t xml:space="preserve">with low biases </w:t>
      </w:r>
      <w:r w:rsidR="00B57745">
        <w:rPr>
          <w:lang w:eastAsia="zh-TW"/>
        </w:rPr>
        <w:t>and perform</w:t>
      </w:r>
      <w:r w:rsidR="00BC6A61">
        <w:rPr>
          <w:lang w:eastAsia="zh-TW"/>
        </w:rPr>
        <w:t xml:space="preserve"> better than </w:t>
      </w:r>
      <w:r w:rsidR="00B57745">
        <w:rPr>
          <w:lang w:eastAsia="zh-TW"/>
        </w:rPr>
        <w:t xml:space="preserve">a </w:t>
      </w:r>
      <w:r w:rsidR="00BC6A61">
        <w:rPr>
          <w:lang w:eastAsia="zh-TW"/>
        </w:rPr>
        <w:t>single Decision Tree</w:t>
      </w:r>
      <w:r w:rsidR="00B57745">
        <w:rPr>
          <w:lang w:eastAsia="zh-TW"/>
        </w:rPr>
        <w:t xml:space="preserve"> shown before. This observation is expected because we know that the AdaBoost is not prone to overfit compared with DT</w:t>
      </w:r>
      <w:r w:rsidR="00502361" w:rsidRPr="00502361">
        <w:rPr>
          <w:lang w:eastAsia="zh-TW"/>
        </w:rPr>
        <w:t xml:space="preserve"> </w:t>
      </w:r>
      <w:r w:rsidR="00502361">
        <w:rPr>
          <w:lang w:eastAsia="zh-TW"/>
        </w:rPr>
        <w:t>in theory</w:t>
      </w:r>
      <w:r w:rsidR="00B57745">
        <w:rPr>
          <w:lang w:eastAsia="zh-TW"/>
        </w:rPr>
        <w:t xml:space="preserve"> [7], therefore, better scores in “testing” could</w:t>
      </w:r>
      <w:r w:rsidR="00502361">
        <w:rPr>
          <w:lang w:eastAsia="zh-TW"/>
        </w:rPr>
        <w:t xml:space="preserve"> be expected </w:t>
      </w:r>
      <w:proofErr w:type="gramStart"/>
      <w:r w:rsidR="00502361">
        <w:rPr>
          <w:lang w:eastAsia="zh-TW"/>
        </w:rPr>
        <w:t>as well which</w:t>
      </w:r>
      <w:proofErr w:type="gramEnd"/>
      <w:r w:rsidR="00502361">
        <w:rPr>
          <w:lang w:eastAsia="zh-TW"/>
        </w:rPr>
        <w:t xml:space="preserve"> will be discussed in section 3.</w:t>
      </w:r>
    </w:p>
    <w:tbl>
      <w:tblPr>
        <w:tblStyle w:val="TableGrid"/>
        <w:tblW w:w="8178" w:type="dxa"/>
        <w:tblInd w:w="-5" w:type="dxa"/>
        <w:tblLook w:val="04A0" w:firstRow="1" w:lastRow="0" w:firstColumn="1" w:lastColumn="0" w:noHBand="0" w:noVBand="1"/>
      </w:tblPr>
      <w:tblGrid>
        <w:gridCol w:w="1022"/>
        <w:gridCol w:w="1022"/>
        <w:gridCol w:w="1022"/>
        <w:gridCol w:w="1023"/>
        <w:gridCol w:w="1022"/>
        <w:gridCol w:w="1022"/>
        <w:gridCol w:w="1022"/>
        <w:gridCol w:w="1023"/>
      </w:tblGrid>
      <w:tr w:rsidR="006713C5" w14:paraId="797F0433" w14:textId="77777777" w:rsidTr="001B68D2">
        <w:trPr>
          <w:trHeight w:val="377"/>
        </w:trPr>
        <w:tc>
          <w:tcPr>
            <w:tcW w:w="4089" w:type="dxa"/>
            <w:gridSpan w:val="4"/>
          </w:tcPr>
          <w:p w14:paraId="155544A6" w14:textId="77777777" w:rsidR="006713C5" w:rsidRPr="00454823" w:rsidRDefault="006713C5" w:rsidP="00CC0AC2">
            <w:pPr>
              <w:jc w:val="center"/>
              <w:rPr>
                <w:sz w:val="16"/>
                <w:szCs w:val="16"/>
              </w:rPr>
            </w:pPr>
            <w:r w:rsidRPr="00454823">
              <w:rPr>
                <w:sz w:val="16"/>
                <w:szCs w:val="16"/>
              </w:rPr>
              <w:t>Diabetes</w:t>
            </w:r>
          </w:p>
        </w:tc>
        <w:tc>
          <w:tcPr>
            <w:tcW w:w="4089" w:type="dxa"/>
            <w:gridSpan w:val="4"/>
          </w:tcPr>
          <w:p w14:paraId="03373F2B" w14:textId="46A724E4" w:rsidR="006713C5" w:rsidRPr="00454823" w:rsidRDefault="006713C5" w:rsidP="00CC0AC2">
            <w:pPr>
              <w:jc w:val="center"/>
              <w:rPr>
                <w:sz w:val="16"/>
                <w:szCs w:val="16"/>
              </w:rPr>
            </w:pPr>
            <w:r w:rsidRPr="00454823">
              <w:rPr>
                <w:sz w:val="16"/>
                <w:szCs w:val="16"/>
              </w:rPr>
              <w:t>Phishing</w:t>
            </w:r>
          </w:p>
        </w:tc>
      </w:tr>
      <w:tr w:rsidR="002B4626" w14:paraId="70FDA48D" w14:textId="77777777" w:rsidTr="001B68D2">
        <w:trPr>
          <w:trHeight w:val="629"/>
        </w:trPr>
        <w:tc>
          <w:tcPr>
            <w:tcW w:w="1022" w:type="dxa"/>
          </w:tcPr>
          <w:p w14:paraId="18D0FF7C" w14:textId="77777777" w:rsidR="002B4626" w:rsidRPr="00454823" w:rsidRDefault="002B4626" w:rsidP="002B4626">
            <w:pPr>
              <w:jc w:val="center"/>
              <w:rPr>
                <w:sz w:val="16"/>
                <w:szCs w:val="16"/>
              </w:rPr>
            </w:pPr>
            <w:r w:rsidRPr="00454823">
              <w:rPr>
                <w:sz w:val="16"/>
                <w:szCs w:val="16"/>
              </w:rPr>
              <w:t>criterion</w:t>
            </w:r>
          </w:p>
        </w:tc>
        <w:tc>
          <w:tcPr>
            <w:tcW w:w="1022" w:type="dxa"/>
          </w:tcPr>
          <w:p w14:paraId="24E5F245" w14:textId="17925DF3" w:rsidR="002B4626" w:rsidRPr="00454823" w:rsidRDefault="002B4626" w:rsidP="002B4626">
            <w:pPr>
              <w:jc w:val="center"/>
              <w:rPr>
                <w:sz w:val="16"/>
                <w:szCs w:val="16"/>
              </w:rPr>
            </w:pPr>
            <w:proofErr w:type="spellStart"/>
            <w:r w:rsidRPr="00454823">
              <w:rPr>
                <w:sz w:val="16"/>
                <w:szCs w:val="16"/>
              </w:rPr>
              <w:t>n_estimator</w:t>
            </w:r>
            <w:proofErr w:type="spellEnd"/>
          </w:p>
        </w:tc>
        <w:tc>
          <w:tcPr>
            <w:tcW w:w="1022" w:type="dxa"/>
          </w:tcPr>
          <w:p w14:paraId="248BF9B7" w14:textId="1931941E" w:rsidR="002B4626" w:rsidRPr="00454823" w:rsidRDefault="002B4626" w:rsidP="002B4626">
            <w:pPr>
              <w:jc w:val="center"/>
              <w:rPr>
                <w:sz w:val="16"/>
                <w:szCs w:val="16"/>
              </w:rPr>
            </w:pPr>
            <w:r w:rsidRPr="00454823">
              <w:rPr>
                <w:sz w:val="16"/>
                <w:szCs w:val="16"/>
              </w:rPr>
              <w:t>Learning rate</w:t>
            </w:r>
          </w:p>
        </w:tc>
        <w:tc>
          <w:tcPr>
            <w:tcW w:w="1022" w:type="dxa"/>
          </w:tcPr>
          <w:p w14:paraId="28F7A13F" w14:textId="77777777" w:rsidR="002B4626" w:rsidRPr="00454823" w:rsidRDefault="002B4626" w:rsidP="002B4626">
            <w:pPr>
              <w:jc w:val="center"/>
              <w:rPr>
                <w:sz w:val="16"/>
                <w:szCs w:val="16"/>
              </w:rPr>
            </w:pPr>
            <w:r w:rsidRPr="00454823">
              <w:rPr>
                <w:sz w:val="16"/>
                <w:szCs w:val="16"/>
              </w:rPr>
              <w:t>F1 score</w:t>
            </w:r>
          </w:p>
        </w:tc>
        <w:tc>
          <w:tcPr>
            <w:tcW w:w="1022" w:type="dxa"/>
          </w:tcPr>
          <w:p w14:paraId="3EF1B777" w14:textId="02857D99" w:rsidR="002B4626" w:rsidRPr="00454823" w:rsidRDefault="002B4626" w:rsidP="002B4626">
            <w:pPr>
              <w:jc w:val="center"/>
              <w:rPr>
                <w:sz w:val="16"/>
                <w:szCs w:val="16"/>
              </w:rPr>
            </w:pPr>
            <w:r w:rsidRPr="00454823">
              <w:rPr>
                <w:sz w:val="16"/>
                <w:szCs w:val="16"/>
              </w:rPr>
              <w:t>criterion</w:t>
            </w:r>
          </w:p>
        </w:tc>
        <w:tc>
          <w:tcPr>
            <w:tcW w:w="1022" w:type="dxa"/>
          </w:tcPr>
          <w:p w14:paraId="5A18384E" w14:textId="0D07273B" w:rsidR="002B4626" w:rsidRPr="00454823" w:rsidRDefault="002B4626" w:rsidP="002B4626">
            <w:pPr>
              <w:jc w:val="center"/>
              <w:rPr>
                <w:sz w:val="16"/>
                <w:szCs w:val="16"/>
              </w:rPr>
            </w:pPr>
            <w:proofErr w:type="spellStart"/>
            <w:r w:rsidRPr="00454823">
              <w:rPr>
                <w:sz w:val="16"/>
                <w:szCs w:val="16"/>
              </w:rPr>
              <w:t>n_estimator</w:t>
            </w:r>
            <w:proofErr w:type="spellEnd"/>
          </w:p>
        </w:tc>
        <w:tc>
          <w:tcPr>
            <w:tcW w:w="1022" w:type="dxa"/>
          </w:tcPr>
          <w:p w14:paraId="6E34EDA3" w14:textId="3E3570D8" w:rsidR="002B4626" w:rsidRPr="00454823" w:rsidRDefault="002B4626" w:rsidP="002B4626">
            <w:pPr>
              <w:jc w:val="center"/>
              <w:rPr>
                <w:sz w:val="16"/>
                <w:szCs w:val="16"/>
              </w:rPr>
            </w:pPr>
            <w:r w:rsidRPr="00454823">
              <w:rPr>
                <w:sz w:val="16"/>
                <w:szCs w:val="16"/>
              </w:rPr>
              <w:t>Learning rate</w:t>
            </w:r>
          </w:p>
        </w:tc>
        <w:tc>
          <w:tcPr>
            <w:tcW w:w="1022" w:type="dxa"/>
          </w:tcPr>
          <w:p w14:paraId="7F8D763B" w14:textId="0DAE8289" w:rsidR="002B4626" w:rsidRPr="00454823" w:rsidRDefault="002B4626" w:rsidP="002B4626">
            <w:pPr>
              <w:jc w:val="center"/>
              <w:rPr>
                <w:sz w:val="16"/>
                <w:szCs w:val="16"/>
              </w:rPr>
            </w:pPr>
            <w:r w:rsidRPr="00454823">
              <w:rPr>
                <w:sz w:val="16"/>
                <w:szCs w:val="16"/>
              </w:rPr>
              <w:t>F1 score</w:t>
            </w:r>
          </w:p>
        </w:tc>
      </w:tr>
      <w:tr w:rsidR="001B4724" w14:paraId="44C44398" w14:textId="77777777" w:rsidTr="001B68D2">
        <w:trPr>
          <w:trHeight w:val="377"/>
        </w:trPr>
        <w:tc>
          <w:tcPr>
            <w:tcW w:w="1022" w:type="dxa"/>
          </w:tcPr>
          <w:p w14:paraId="4D9E9D73" w14:textId="3639EA7F" w:rsidR="006713C5" w:rsidRPr="00454823" w:rsidRDefault="00940520" w:rsidP="00CC0AC2">
            <w:pPr>
              <w:jc w:val="center"/>
              <w:rPr>
                <w:sz w:val="16"/>
                <w:szCs w:val="16"/>
              </w:rPr>
            </w:pPr>
            <w:r w:rsidRPr="00454823">
              <w:rPr>
                <w:sz w:val="16"/>
                <w:szCs w:val="16"/>
              </w:rPr>
              <w:t>entropy</w:t>
            </w:r>
          </w:p>
        </w:tc>
        <w:tc>
          <w:tcPr>
            <w:tcW w:w="1022" w:type="dxa"/>
          </w:tcPr>
          <w:p w14:paraId="590B11BA" w14:textId="5AC79479" w:rsidR="006713C5" w:rsidRPr="00454823" w:rsidRDefault="002B4626" w:rsidP="00CC0AC2">
            <w:pPr>
              <w:jc w:val="center"/>
              <w:rPr>
                <w:sz w:val="16"/>
                <w:szCs w:val="16"/>
              </w:rPr>
            </w:pPr>
            <w:r w:rsidRPr="00454823">
              <w:rPr>
                <w:sz w:val="16"/>
                <w:szCs w:val="16"/>
              </w:rPr>
              <w:t>225</w:t>
            </w:r>
          </w:p>
        </w:tc>
        <w:tc>
          <w:tcPr>
            <w:tcW w:w="1022" w:type="dxa"/>
          </w:tcPr>
          <w:p w14:paraId="18B3FB51" w14:textId="0705F67A" w:rsidR="006713C5" w:rsidRPr="00454823" w:rsidRDefault="00417291" w:rsidP="00CC0AC2">
            <w:pPr>
              <w:jc w:val="center"/>
              <w:rPr>
                <w:sz w:val="16"/>
                <w:szCs w:val="16"/>
              </w:rPr>
            </w:pPr>
            <w:r w:rsidRPr="00454823">
              <w:rPr>
                <w:sz w:val="16"/>
                <w:szCs w:val="16"/>
              </w:rPr>
              <w:t>1.1</w:t>
            </w:r>
          </w:p>
        </w:tc>
        <w:tc>
          <w:tcPr>
            <w:tcW w:w="1022" w:type="dxa"/>
          </w:tcPr>
          <w:p w14:paraId="4BBD17BC" w14:textId="0BCC5D1D" w:rsidR="006713C5" w:rsidRPr="00454823" w:rsidRDefault="006713C5" w:rsidP="00CC0AC2">
            <w:pPr>
              <w:jc w:val="center"/>
              <w:rPr>
                <w:sz w:val="16"/>
                <w:szCs w:val="16"/>
              </w:rPr>
            </w:pPr>
            <w:r w:rsidRPr="00454823">
              <w:rPr>
                <w:sz w:val="16"/>
                <w:szCs w:val="16"/>
              </w:rPr>
              <w:t>0.9</w:t>
            </w:r>
            <w:r w:rsidR="00B172DA" w:rsidRPr="00454823">
              <w:rPr>
                <w:sz w:val="16"/>
                <w:szCs w:val="16"/>
              </w:rPr>
              <w:t>6</w:t>
            </w:r>
          </w:p>
        </w:tc>
        <w:tc>
          <w:tcPr>
            <w:tcW w:w="1022" w:type="dxa"/>
          </w:tcPr>
          <w:p w14:paraId="304461D0" w14:textId="3E61BAD8" w:rsidR="006713C5" w:rsidRPr="00454823" w:rsidRDefault="006713C5" w:rsidP="00CC0AC2">
            <w:pPr>
              <w:jc w:val="center"/>
              <w:rPr>
                <w:sz w:val="16"/>
                <w:szCs w:val="16"/>
              </w:rPr>
            </w:pPr>
            <w:proofErr w:type="spellStart"/>
            <w:r w:rsidRPr="00454823">
              <w:rPr>
                <w:sz w:val="16"/>
                <w:szCs w:val="16"/>
              </w:rPr>
              <w:t>gini</w:t>
            </w:r>
            <w:proofErr w:type="spellEnd"/>
          </w:p>
        </w:tc>
        <w:tc>
          <w:tcPr>
            <w:tcW w:w="1022" w:type="dxa"/>
          </w:tcPr>
          <w:p w14:paraId="4A692C39" w14:textId="4E5417A7" w:rsidR="006713C5" w:rsidRPr="00454823" w:rsidRDefault="002B4626" w:rsidP="00CC0AC2">
            <w:pPr>
              <w:jc w:val="center"/>
              <w:rPr>
                <w:sz w:val="16"/>
                <w:szCs w:val="16"/>
                <w:lang w:eastAsia="zh-TW"/>
              </w:rPr>
            </w:pPr>
            <w:r w:rsidRPr="00454823">
              <w:rPr>
                <w:sz w:val="16"/>
                <w:szCs w:val="16"/>
              </w:rPr>
              <w:t>75</w:t>
            </w:r>
          </w:p>
        </w:tc>
        <w:tc>
          <w:tcPr>
            <w:tcW w:w="1022" w:type="dxa"/>
          </w:tcPr>
          <w:p w14:paraId="3FD2615F" w14:textId="10C7ACCB" w:rsidR="006713C5" w:rsidRPr="00454823" w:rsidRDefault="00417291" w:rsidP="00CC0AC2">
            <w:pPr>
              <w:jc w:val="center"/>
              <w:rPr>
                <w:sz w:val="16"/>
                <w:szCs w:val="16"/>
              </w:rPr>
            </w:pPr>
            <w:r w:rsidRPr="00454823">
              <w:rPr>
                <w:sz w:val="16"/>
                <w:szCs w:val="16"/>
              </w:rPr>
              <w:t>1.0</w:t>
            </w:r>
          </w:p>
        </w:tc>
        <w:tc>
          <w:tcPr>
            <w:tcW w:w="1022" w:type="dxa"/>
          </w:tcPr>
          <w:p w14:paraId="04EE4B1D" w14:textId="600E4B9E" w:rsidR="006713C5" w:rsidRPr="00454823" w:rsidRDefault="006713C5" w:rsidP="00CC0AC2">
            <w:pPr>
              <w:jc w:val="center"/>
              <w:rPr>
                <w:sz w:val="16"/>
                <w:szCs w:val="16"/>
              </w:rPr>
            </w:pPr>
            <w:r w:rsidRPr="00454823">
              <w:rPr>
                <w:sz w:val="16"/>
                <w:szCs w:val="16"/>
              </w:rPr>
              <w:t>0.9</w:t>
            </w:r>
            <w:r w:rsidR="00B172DA" w:rsidRPr="00454823">
              <w:rPr>
                <w:sz w:val="16"/>
                <w:szCs w:val="16"/>
              </w:rPr>
              <w:t>71</w:t>
            </w:r>
          </w:p>
        </w:tc>
      </w:tr>
    </w:tbl>
    <w:p w14:paraId="6DA9BB0B" w14:textId="46D497F6" w:rsidR="006713C5" w:rsidRDefault="00454823" w:rsidP="00454823">
      <w:pPr>
        <w:ind w:right="770"/>
      </w:pPr>
      <w:r>
        <w:rPr>
          <w:noProof/>
          <w14:ligatures w14:val="none"/>
          <w14:numForm w14:val="default"/>
          <w14:numSpacing w14:val="default"/>
        </w:rPr>
        <w:lastRenderedPageBreak/>
        <w:drawing>
          <wp:anchor distT="0" distB="0" distL="114300" distR="114300" simplePos="0" relativeHeight="251658240" behindDoc="0" locked="0" layoutInCell="1" allowOverlap="1" wp14:anchorId="7768DBE3" wp14:editId="14828B8C">
            <wp:simplePos x="0" y="0"/>
            <wp:positionH relativeFrom="column">
              <wp:posOffset>325120</wp:posOffset>
            </wp:positionH>
            <wp:positionV relativeFrom="paragraph">
              <wp:posOffset>47515</wp:posOffset>
            </wp:positionV>
            <wp:extent cx="4300220" cy="2199640"/>
            <wp:effectExtent l="0" t="0" r="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0220" cy="2199640"/>
                    </a:xfrm>
                    <a:prstGeom prst="rect">
                      <a:avLst/>
                    </a:prstGeom>
                  </pic:spPr>
                </pic:pic>
              </a:graphicData>
            </a:graphic>
            <wp14:sizeRelH relativeFrom="page">
              <wp14:pctWidth>0</wp14:pctWidth>
            </wp14:sizeRelH>
            <wp14:sizeRelV relativeFrom="page">
              <wp14:pctHeight>0</wp14:pctHeight>
            </wp14:sizeRelV>
          </wp:anchor>
        </w:drawing>
      </w:r>
    </w:p>
    <w:p w14:paraId="51EC5B11" w14:textId="205DBEE6" w:rsidR="006713C5" w:rsidRDefault="006713C5" w:rsidP="006713C5">
      <w:pPr>
        <w:pStyle w:val="FigureCaption"/>
        <w:numPr>
          <w:ilvl w:val="0"/>
          <w:numId w:val="0"/>
        </w:numPr>
        <w:ind w:left="1800"/>
      </w:pPr>
      <w:r w:rsidRPr="006713C5">
        <w:rPr>
          <w:b/>
          <w:bCs w:val="0"/>
          <w:i/>
          <w:iCs/>
          <w:szCs w:val="17"/>
        </w:rPr>
        <w:t>Figure 2</w:t>
      </w:r>
      <w:r>
        <w:t xml:space="preserve"> - The accuracy under variant </w:t>
      </w:r>
      <w:proofErr w:type="spellStart"/>
      <w:r w:rsidR="00C51D5F">
        <w:t>n_estimator</w:t>
      </w:r>
      <w:proofErr w:type="spellEnd"/>
      <w:r>
        <w:t xml:space="preserve"> for (a) diabetes and (</w:t>
      </w:r>
      <w:r w:rsidR="00C51D5F">
        <w:t>d</w:t>
      </w:r>
      <w:r>
        <w:t>) phishing datasets.</w:t>
      </w:r>
      <w:r w:rsidR="00C51D5F">
        <w:t xml:space="preserve"> The accuracy under variant </w:t>
      </w:r>
      <w:proofErr w:type="spellStart"/>
      <w:r w:rsidR="00C51D5F">
        <w:t>learning</w:t>
      </w:r>
      <w:r w:rsidR="00B30E0D">
        <w:t>_rate</w:t>
      </w:r>
      <w:proofErr w:type="spellEnd"/>
      <w:r w:rsidR="00B30E0D">
        <w:t xml:space="preserve"> </w:t>
      </w:r>
      <w:r w:rsidR="00C51D5F">
        <w:t xml:space="preserve">for (b) diabetes and (e) phishing datasets. </w:t>
      </w:r>
      <w:r>
        <w:t xml:space="preserve">The accuracy using the optimized parameters </w:t>
      </w:r>
      <w:r w:rsidR="00843FC3">
        <w:t>AdaBoost</w:t>
      </w:r>
      <w:r>
        <w:t xml:space="preserve"> classifier are shown in (</w:t>
      </w:r>
      <w:r w:rsidR="002F4132">
        <w:t>c</w:t>
      </w:r>
      <w:r>
        <w:t>) and (</w:t>
      </w:r>
      <w:r w:rsidR="002F4132">
        <w:t>f</w:t>
      </w:r>
      <w:r>
        <w:t>) for diabetes and phishing, respectively.</w:t>
      </w:r>
    </w:p>
    <w:p w14:paraId="06A0626B" w14:textId="5F6FDDC0" w:rsidR="006713C5" w:rsidRPr="00CE0563" w:rsidRDefault="006713C5" w:rsidP="00396AD5"/>
    <w:p w14:paraId="7B9562DC" w14:textId="70FF1A4A" w:rsidR="00960205" w:rsidRDefault="00396AD5" w:rsidP="00960205">
      <w:pPr>
        <w:pStyle w:val="Heading2"/>
      </w:pPr>
      <w:r>
        <w:t>k-Nearest Neighbors</w:t>
      </w:r>
    </w:p>
    <w:p w14:paraId="7832F3F3" w14:textId="64E838A2" w:rsidR="00A27A9F" w:rsidRDefault="00454823" w:rsidP="008B03A1">
      <w:r>
        <w:t>For k-Nearest Neighbors (KNN), the most important parameter is for sure the number of neighbors</w:t>
      </w:r>
      <w:r w:rsidR="00502361">
        <w:t>. B</w:t>
      </w:r>
      <w:r>
        <w:t>esides, I also have interest on the weight function used in prediction,</w:t>
      </w:r>
      <w:r w:rsidR="00A36925">
        <w:t xml:space="preserve"> </w:t>
      </w:r>
      <w:r>
        <w:t>either uniform, meaning all points in each neighborhood are weighted equally, or distance, while the weight points by the inverse of their distance. In figure 3.a and 3.d, the plots show the</w:t>
      </w:r>
      <w:r w:rsidR="00185167">
        <w:t xml:space="preserve"> </w:t>
      </w:r>
      <w:r w:rsidR="000C430C">
        <w:t xml:space="preserve">influence of </w:t>
      </w:r>
      <w:r>
        <w:t>neighbor</w:t>
      </w:r>
      <w:r w:rsidR="00A36925">
        <w:t xml:space="preserve"> numbers </w:t>
      </w:r>
      <w:r w:rsidR="000C430C">
        <w:t xml:space="preserve">using uniform weight. </w:t>
      </w:r>
      <w:r w:rsidR="00A27A9F">
        <w:t xml:space="preserve">For diabetes, the </w:t>
      </w:r>
      <w:r w:rsidR="00AB7E50">
        <w:t xml:space="preserve">training score is high and validation score is low as the k = 1, showing the fact that the model has high variance due to overfitting issue. As the k </w:t>
      </w:r>
      <w:proofErr w:type="spellStart"/>
      <w:r w:rsidR="00AB7E50">
        <w:t>increases,</w:t>
      </w:r>
      <w:proofErr w:type="spellEnd"/>
      <w:r w:rsidR="00AB7E50">
        <w:t xml:space="preserve"> the scores from training and validation start converging, means the variance is getting reduced, however the bias becomes higher.  For the case of phishing the validation scores the highest for k – 1, indicating that this dataset might have a lot of repeated instance making the weight</w:t>
      </w:r>
      <w:r w:rsidR="00C564C7">
        <w:t>s strongly biased. As the k increases, the same trend seen in diabetes occurs, the variance decreases while the bias increases.</w:t>
      </w:r>
    </w:p>
    <w:p w14:paraId="1BEBDCB1" w14:textId="00CFEDFD" w:rsidR="008B03A1" w:rsidRDefault="00185167" w:rsidP="008B03A1">
      <w:pPr>
        <w:rPr>
          <w:lang w:eastAsia="zh-TW"/>
        </w:rPr>
      </w:pPr>
      <w:r>
        <w:t xml:space="preserve">As taking the </w:t>
      </w:r>
      <w:r w:rsidRPr="00C564C7">
        <w:rPr>
          <w:i/>
          <w:iCs/>
        </w:rPr>
        <w:t>distance</w:t>
      </w:r>
      <w:r w:rsidR="00C564C7" w:rsidRPr="00C564C7">
        <w:rPr>
          <w:i/>
          <w:iCs/>
        </w:rPr>
        <w:t xml:space="preserve"> </w:t>
      </w:r>
      <w:r w:rsidR="00C564C7">
        <w:t>was used in weights</w:t>
      </w:r>
      <w:r>
        <w:t xml:space="preserve"> shown in Figure 3.b and 3.e, the training sets are almost independent of neighbor numbers,</w:t>
      </w:r>
      <w:r w:rsidR="00042E0C">
        <w:t xml:space="preserve"> both datasets </w:t>
      </w:r>
      <w:proofErr w:type="gramStart"/>
      <w:r w:rsidR="00042E0C">
        <w:t>shows</w:t>
      </w:r>
      <w:proofErr w:type="gramEnd"/>
      <w:r w:rsidR="00042E0C">
        <w:t xml:space="preserve"> </w:t>
      </w:r>
      <w:r w:rsidR="00042E0C">
        <w:lastRenderedPageBreak/>
        <w:t>similar results, that the models are overfitted because the centered points has more power on making decision than its neighbors, making the model exhibiting high variance, which could be observed from the difference between training and validation</w:t>
      </w:r>
      <w:r>
        <w:t xml:space="preserve">. The learning curves </w:t>
      </w:r>
      <w:r w:rsidR="00F07266">
        <w:t xml:space="preserve">using the optimized parameters for KNN </w:t>
      </w:r>
      <w:r>
        <w:t>are plotted in Fig</w:t>
      </w:r>
      <w:r w:rsidR="00F07266">
        <w:t>u</w:t>
      </w:r>
      <w:r>
        <w:t>re 3.c and 3.f</w:t>
      </w:r>
      <w:r w:rsidR="00F07266">
        <w:t xml:space="preserve"> for both datasets</w:t>
      </w:r>
      <w:r>
        <w:t xml:space="preserve">, and we could find that comparing with other classifier, KNN tends to </w:t>
      </w:r>
      <w:r w:rsidR="00F07266">
        <w:t>have larger bias and larger variance</w:t>
      </w:r>
      <w:r>
        <w:t xml:space="preserve">. </w:t>
      </w:r>
      <w:r w:rsidR="00F07266">
        <w:t>The details of comparison will be demonstrated in following sections.</w:t>
      </w:r>
    </w:p>
    <w:tbl>
      <w:tblPr>
        <w:tblStyle w:val="TableGrid"/>
        <w:tblW w:w="7920" w:type="dxa"/>
        <w:tblInd w:w="-5" w:type="dxa"/>
        <w:tblLook w:val="04A0" w:firstRow="1" w:lastRow="0" w:firstColumn="1" w:lastColumn="0" w:noHBand="0" w:noVBand="1"/>
      </w:tblPr>
      <w:tblGrid>
        <w:gridCol w:w="990"/>
        <w:gridCol w:w="990"/>
        <w:gridCol w:w="990"/>
        <w:gridCol w:w="990"/>
        <w:gridCol w:w="990"/>
        <w:gridCol w:w="990"/>
        <w:gridCol w:w="990"/>
        <w:gridCol w:w="990"/>
      </w:tblGrid>
      <w:tr w:rsidR="008B03A1" w14:paraId="3F5C3E3A" w14:textId="77777777" w:rsidTr="00CC0AC2">
        <w:tc>
          <w:tcPr>
            <w:tcW w:w="3960" w:type="dxa"/>
            <w:gridSpan w:val="4"/>
          </w:tcPr>
          <w:p w14:paraId="427E20E8" w14:textId="77777777" w:rsidR="008B03A1" w:rsidRPr="00454823" w:rsidRDefault="008B03A1" w:rsidP="00CC0AC2">
            <w:pPr>
              <w:jc w:val="center"/>
              <w:rPr>
                <w:sz w:val="16"/>
                <w:szCs w:val="16"/>
              </w:rPr>
            </w:pPr>
            <w:r w:rsidRPr="00454823">
              <w:rPr>
                <w:sz w:val="16"/>
                <w:szCs w:val="16"/>
              </w:rPr>
              <w:t>Diabetes</w:t>
            </w:r>
          </w:p>
        </w:tc>
        <w:tc>
          <w:tcPr>
            <w:tcW w:w="3960" w:type="dxa"/>
            <w:gridSpan w:val="4"/>
          </w:tcPr>
          <w:p w14:paraId="7BC13D5E" w14:textId="52C7DA24" w:rsidR="008B03A1" w:rsidRPr="00454823" w:rsidRDefault="008B03A1" w:rsidP="00CC0AC2">
            <w:pPr>
              <w:jc w:val="center"/>
              <w:rPr>
                <w:sz w:val="16"/>
                <w:szCs w:val="16"/>
              </w:rPr>
            </w:pPr>
            <w:r w:rsidRPr="00454823">
              <w:rPr>
                <w:sz w:val="16"/>
                <w:szCs w:val="16"/>
              </w:rPr>
              <w:t>Phishing</w:t>
            </w:r>
          </w:p>
        </w:tc>
      </w:tr>
      <w:tr w:rsidR="00363C45" w14:paraId="6CD08C45" w14:textId="77777777" w:rsidTr="00CC0AC2">
        <w:tc>
          <w:tcPr>
            <w:tcW w:w="990" w:type="dxa"/>
          </w:tcPr>
          <w:p w14:paraId="50CC134E" w14:textId="0CE05C79" w:rsidR="00363C45" w:rsidRPr="00454823" w:rsidRDefault="00363C45" w:rsidP="00363C45">
            <w:pPr>
              <w:jc w:val="center"/>
              <w:rPr>
                <w:sz w:val="16"/>
                <w:szCs w:val="16"/>
              </w:rPr>
            </w:pPr>
            <w:r w:rsidRPr="00454823">
              <w:rPr>
                <w:sz w:val="16"/>
                <w:szCs w:val="16"/>
              </w:rPr>
              <w:t>weights</w:t>
            </w:r>
          </w:p>
        </w:tc>
        <w:tc>
          <w:tcPr>
            <w:tcW w:w="990" w:type="dxa"/>
          </w:tcPr>
          <w:p w14:paraId="400D882E" w14:textId="67C9C96D" w:rsidR="00363C45" w:rsidRPr="00454823" w:rsidRDefault="00363C45" w:rsidP="00363C45">
            <w:pPr>
              <w:jc w:val="center"/>
              <w:rPr>
                <w:sz w:val="16"/>
                <w:szCs w:val="16"/>
              </w:rPr>
            </w:pPr>
            <w:proofErr w:type="spellStart"/>
            <w:r w:rsidRPr="00454823">
              <w:rPr>
                <w:sz w:val="16"/>
                <w:szCs w:val="16"/>
              </w:rPr>
              <w:t>leaf_size</w:t>
            </w:r>
            <w:proofErr w:type="spellEnd"/>
          </w:p>
        </w:tc>
        <w:tc>
          <w:tcPr>
            <w:tcW w:w="990" w:type="dxa"/>
          </w:tcPr>
          <w:p w14:paraId="622E1551" w14:textId="1791EB12" w:rsidR="00363C45" w:rsidRPr="00454823" w:rsidRDefault="00363C45" w:rsidP="00363C45">
            <w:pPr>
              <w:jc w:val="center"/>
              <w:rPr>
                <w:sz w:val="16"/>
                <w:szCs w:val="16"/>
              </w:rPr>
            </w:pPr>
            <w:r w:rsidRPr="00454823">
              <w:rPr>
                <w:sz w:val="16"/>
                <w:szCs w:val="16"/>
              </w:rPr>
              <w:t>neighbors</w:t>
            </w:r>
          </w:p>
        </w:tc>
        <w:tc>
          <w:tcPr>
            <w:tcW w:w="990" w:type="dxa"/>
          </w:tcPr>
          <w:p w14:paraId="1CF49EA4" w14:textId="77777777" w:rsidR="00363C45" w:rsidRPr="00454823" w:rsidRDefault="00363C45" w:rsidP="00363C45">
            <w:pPr>
              <w:jc w:val="center"/>
              <w:rPr>
                <w:sz w:val="16"/>
                <w:szCs w:val="16"/>
              </w:rPr>
            </w:pPr>
            <w:r w:rsidRPr="00454823">
              <w:rPr>
                <w:sz w:val="16"/>
                <w:szCs w:val="16"/>
              </w:rPr>
              <w:t>F1 score</w:t>
            </w:r>
          </w:p>
        </w:tc>
        <w:tc>
          <w:tcPr>
            <w:tcW w:w="990" w:type="dxa"/>
          </w:tcPr>
          <w:p w14:paraId="6F76C7BA" w14:textId="1AF5C27C" w:rsidR="00363C45" w:rsidRPr="00454823" w:rsidRDefault="00363C45" w:rsidP="00363C45">
            <w:pPr>
              <w:jc w:val="center"/>
              <w:rPr>
                <w:sz w:val="16"/>
                <w:szCs w:val="16"/>
              </w:rPr>
            </w:pPr>
            <w:r w:rsidRPr="00454823">
              <w:rPr>
                <w:sz w:val="16"/>
                <w:szCs w:val="16"/>
              </w:rPr>
              <w:t>weights</w:t>
            </w:r>
          </w:p>
        </w:tc>
        <w:tc>
          <w:tcPr>
            <w:tcW w:w="990" w:type="dxa"/>
          </w:tcPr>
          <w:p w14:paraId="3AD915B8" w14:textId="72D3668E" w:rsidR="00363C45" w:rsidRPr="00454823" w:rsidRDefault="00363C45" w:rsidP="00363C45">
            <w:pPr>
              <w:jc w:val="center"/>
              <w:rPr>
                <w:sz w:val="16"/>
                <w:szCs w:val="16"/>
              </w:rPr>
            </w:pPr>
            <w:proofErr w:type="spellStart"/>
            <w:r w:rsidRPr="00454823">
              <w:rPr>
                <w:sz w:val="16"/>
                <w:szCs w:val="16"/>
              </w:rPr>
              <w:t>leaf_size</w:t>
            </w:r>
            <w:proofErr w:type="spellEnd"/>
          </w:p>
        </w:tc>
        <w:tc>
          <w:tcPr>
            <w:tcW w:w="990" w:type="dxa"/>
          </w:tcPr>
          <w:p w14:paraId="35230418" w14:textId="6246AE8F" w:rsidR="00363C45" w:rsidRPr="00454823" w:rsidRDefault="00363C45" w:rsidP="00363C45">
            <w:pPr>
              <w:jc w:val="center"/>
              <w:rPr>
                <w:sz w:val="16"/>
                <w:szCs w:val="16"/>
              </w:rPr>
            </w:pPr>
            <w:r w:rsidRPr="00454823">
              <w:rPr>
                <w:sz w:val="16"/>
                <w:szCs w:val="16"/>
              </w:rPr>
              <w:t>neighbors</w:t>
            </w:r>
          </w:p>
        </w:tc>
        <w:tc>
          <w:tcPr>
            <w:tcW w:w="990" w:type="dxa"/>
          </w:tcPr>
          <w:p w14:paraId="1B60D4CD" w14:textId="38625171" w:rsidR="00363C45" w:rsidRPr="00454823" w:rsidRDefault="00363C45" w:rsidP="00363C45">
            <w:pPr>
              <w:jc w:val="center"/>
              <w:rPr>
                <w:sz w:val="16"/>
                <w:szCs w:val="16"/>
              </w:rPr>
            </w:pPr>
            <w:r w:rsidRPr="00454823">
              <w:rPr>
                <w:sz w:val="16"/>
                <w:szCs w:val="16"/>
              </w:rPr>
              <w:t>F1 score</w:t>
            </w:r>
          </w:p>
        </w:tc>
      </w:tr>
      <w:tr w:rsidR="00363C45" w14:paraId="659A3208" w14:textId="77777777" w:rsidTr="00CC0AC2">
        <w:tc>
          <w:tcPr>
            <w:tcW w:w="990" w:type="dxa"/>
          </w:tcPr>
          <w:p w14:paraId="17A21E11" w14:textId="5885E989" w:rsidR="00363C45" w:rsidRPr="00454823" w:rsidRDefault="00363C45" w:rsidP="00363C45">
            <w:pPr>
              <w:jc w:val="center"/>
              <w:rPr>
                <w:sz w:val="16"/>
                <w:szCs w:val="16"/>
              </w:rPr>
            </w:pPr>
            <w:r w:rsidRPr="00454823">
              <w:rPr>
                <w:sz w:val="16"/>
                <w:szCs w:val="16"/>
              </w:rPr>
              <w:t>uniform</w:t>
            </w:r>
          </w:p>
        </w:tc>
        <w:tc>
          <w:tcPr>
            <w:tcW w:w="990" w:type="dxa"/>
          </w:tcPr>
          <w:p w14:paraId="41683456" w14:textId="24CFBAB3" w:rsidR="00363C45" w:rsidRPr="00454823" w:rsidRDefault="00363C45" w:rsidP="00363C45">
            <w:pPr>
              <w:jc w:val="center"/>
              <w:rPr>
                <w:sz w:val="16"/>
                <w:szCs w:val="16"/>
              </w:rPr>
            </w:pPr>
            <w:r w:rsidRPr="00454823">
              <w:rPr>
                <w:sz w:val="16"/>
                <w:szCs w:val="16"/>
              </w:rPr>
              <w:t>30</w:t>
            </w:r>
          </w:p>
        </w:tc>
        <w:tc>
          <w:tcPr>
            <w:tcW w:w="990" w:type="dxa"/>
          </w:tcPr>
          <w:p w14:paraId="55ACAFFE" w14:textId="16C80F9F" w:rsidR="00363C45" w:rsidRPr="00454823" w:rsidRDefault="00363C45" w:rsidP="00363C45">
            <w:pPr>
              <w:jc w:val="center"/>
              <w:rPr>
                <w:sz w:val="16"/>
                <w:szCs w:val="16"/>
              </w:rPr>
            </w:pPr>
            <w:r w:rsidRPr="00454823">
              <w:rPr>
                <w:sz w:val="16"/>
                <w:szCs w:val="16"/>
              </w:rPr>
              <w:t>5</w:t>
            </w:r>
          </w:p>
        </w:tc>
        <w:tc>
          <w:tcPr>
            <w:tcW w:w="990" w:type="dxa"/>
          </w:tcPr>
          <w:p w14:paraId="5CE87A90" w14:textId="2B90B142" w:rsidR="00363C45" w:rsidRPr="00454823" w:rsidRDefault="00363C45" w:rsidP="00363C45">
            <w:pPr>
              <w:jc w:val="center"/>
              <w:rPr>
                <w:sz w:val="16"/>
                <w:szCs w:val="16"/>
              </w:rPr>
            </w:pPr>
            <w:r w:rsidRPr="00454823">
              <w:rPr>
                <w:sz w:val="16"/>
                <w:szCs w:val="16"/>
              </w:rPr>
              <w:t>0.877</w:t>
            </w:r>
          </w:p>
        </w:tc>
        <w:tc>
          <w:tcPr>
            <w:tcW w:w="990" w:type="dxa"/>
          </w:tcPr>
          <w:p w14:paraId="5DB2D79A" w14:textId="29D1E776" w:rsidR="00363C45" w:rsidRPr="00454823" w:rsidRDefault="00363C45" w:rsidP="00363C45">
            <w:pPr>
              <w:jc w:val="center"/>
              <w:rPr>
                <w:sz w:val="16"/>
                <w:szCs w:val="16"/>
              </w:rPr>
            </w:pPr>
            <w:r w:rsidRPr="00454823">
              <w:rPr>
                <w:sz w:val="16"/>
                <w:szCs w:val="16"/>
              </w:rPr>
              <w:t>uniform</w:t>
            </w:r>
          </w:p>
        </w:tc>
        <w:tc>
          <w:tcPr>
            <w:tcW w:w="990" w:type="dxa"/>
          </w:tcPr>
          <w:p w14:paraId="3106215D" w14:textId="1F874971" w:rsidR="00363C45" w:rsidRPr="00454823" w:rsidRDefault="00363C45" w:rsidP="00363C45">
            <w:pPr>
              <w:jc w:val="center"/>
              <w:rPr>
                <w:sz w:val="16"/>
                <w:szCs w:val="16"/>
                <w:lang w:eastAsia="zh-TW"/>
              </w:rPr>
            </w:pPr>
            <w:r w:rsidRPr="00454823">
              <w:rPr>
                <w:sz w:val="16"/>
                <w:szCs w:val="16"/>
              </w:rPr>
              <w:t>30</w:t>
            </w:r>
          </w:p>
        </w:tc>
        <w:tc>
          <w:tcPr>
            <w:tcW w:w="990" w:type="dxa"/>
          </w:tcPr>
          <w:p w14:paraId="533AAE46" w14:textId="557E57CD" w:rsidR="00363C45" w:rsidRPr="00454823" w:rsidRDefault="00363C45" w:rsidP="00363C45">
            <w:pPr>
              <w:jc w:val="center"/>
              <w:rPr>
                <w:sz w:val="16"/>
                <w:szCs w:val="16"/>
              </w:rPr>
            </w:pPr>
            <w:r w:rsidRPr="00454823">
              <w:rPr>
                <w:sz w:val="16"/>
                <w:szCs w:val="16"/>
              </w:rPr>
              <w:t>1</w:t>
            </w:r>
          </w:p>
        </w:tc>
        <w:tc>
          <w:tcPr>
            <w:tcW w:w="990" w:type="dxa"/>
          </w:tcPr>
          <w:p w14:paraId="0D3C83D5" w14:textId="166CBC44" w:rsidR="00363C45" w:rsidRPr="00454823" w:rsidRDefault="00363C45" w:rsidP="00363C45">
            <w:pPr>
              <w:jc w:val="center"/>
              <w:rPr>
                <w:sz w:val="16"/>
                <w:szCs w:val="16"/>
              </w:rPr>
            </w:pPr>
            <w:r w:rsidRPr="00454823">
              <w:rPr>
                <w:sz w:val="16"/>
                <w:szCs w:val="16"/>
              </w:rPr>
              <w:t>0.951</w:t>
            </w:r>
          </w:p>
        </w:tc>
      </w:tr>
      <w:tr w:rsidR="00363C45" w14:paraId="43BB2A38" w14:textId="77777777" w:rsidTr="00CC0AC2">
        <w:tc>
          <w:tcPr>
            <w:tcW w:w="990" w:type="dxa"/>
          </w:tcPr>
          <w:p w14:paraId="6C431FF0" w14:textId="0EC76925" w:rsidR="00363C45" w:rsidRPr="00454823" w:rsidRDefault="00363C45" w:rsidP="00363C45">
            <w:pPr>
              <w:jc w:val="center"/>
              <w:rPr>
                <w:sz w:val="16"/>
                <w:szCs w:val="16"/>
              </w:rPr>
            </w:pPr>
            <w:r w:rsidRPr="00454823">
              <w:rPr>
                <w:sz w:val="16"/>
                <w:szCs w:val="16"/>
              </w:rPr>
              <w:t>distance</w:t>
            </w:r>
          </w:p>
        </w:tc>
        <w:tc>
          <w:tcPr>
            <w:tcW w:w="990" w:type="dxa"/>
          </w:tcPr>
          <w:p w14:paraId="662D3B5D" w14:textId="1AFA7E32" w:rsidR="00363C45" w:rsidRPr="00454823" w:rsidRDefault="00363C45" w:rsidP="00363C45">
            <w:pPr>
              <w:jc w:val="center"/>
              <w:rPr>
                <w:sz w:val="16"/>
                <w:szCs w:val="16"/>
              </w:rPr>
            </w:pPr>
            <w:r w:rsidRPr="00454823">
              <w:rPr>
                <w:sz w:val="16"/>
                <w:szCs w:val="16"/>
              </w:rPr>
              <w:t>30</w:t>
            </w:r>
          </w:p>
        </w:tc>
        <w:tc>
          <w:tcPr>
            <w:tcW w:w="990" w:type="dxa"/>
          </w:tcPr>
          <w:p w14:paraId="704B3E51" w14:textId="2A0A6DA7" w:rsidR="00363C45" w:rsidRPr="00454823" w:rsidRDefault="00363C45" w:rsidP="00363C45">
            <w:pPr>
              <w:jc w:val="center"/>
              <w:rPr>
                <w:sz w:val="16"/>
                <w:szCs w:val="16"/>
              </w:rPr>
            </w:pPr>
            <w:r w:rsidRPr="00454823">
              <w:rPr>
                <w:sz w:val="16"/>
                <w:szCs w:val="16"/>
              </w:rPr>
              <w:t>10</w:t>
            </w:r>
          </w:p>
        </w:tc>
        <w:tc>
          <w:tcPr>
            <w:tcW w:w="990" w:type="dxa"/>
          </w:tcPr>
          <w:p w14:paraId="11A299F9" w14:textId="45A1AB25" w:rsidR="00363C45" w:rsidRPr="00454823" w:rsidRDefault="00363C45" w:rsidP="00363C45">
            <w:pPr>
              <w:jc w:val="center"/>
              <w:rPr>
                <w:sz w:val="16"/>
                <w:szCs w:val="16"/>
              </w:rPr>
            </w:pPr>
            <w:r w:rsidRPr="00454823">
              <w:rPr>
                <w:sz w:val="16"/>
                <w:szCs w:val="16"/>
              </w:rPr>
              <w:t>0.878</w:t>
            </w:r>
          </w:p>
        </w:tc>
        <w:tc>
          <w:tcPr>
            <w:tcW w:w="990" w:type="dxa"/>
          </w:tcPr>
          <w:p w14:paraId="25F99257" w14:textId="6656A1B2" w:rsidR="00363C45" w:rsidRPr="00454823" w:rsidRDefault="00363C45" w:rsidP="00363C45">
            <w:pPr>
              <w:jc w:val="center"/>
              <w:rPr>
                <w:sz w:val="16"/>
                <w:szCs w:val="16"/>
              </w:rPr>
            </w:pPr>
            <w:r w:rsidRPr="00454823">
              <w:rPr>
                <w:sz w:val="16"/>
                <w:szCs w:val="16"/>
              </w:rPr>
              <w:t>distance</w:t>
            </w:r>
          </w:p>
        </w:tc>
        <w:tc>
          <w:tcPr>
            <w:tcW w:w="990" w:type="dxa"/>
          </w:tcPr>
          <w:p w14:paraId="726FE5E0" w14:textId="24861111" w:rsidR="00363C45" w:rsidRPr="00454823" w:rsidRDefault="00363C45" w:rsidP="00363C45">
            <w:pPr>
              <w:jc w:val="center"/>
              <w:rPr>
                <w:sz w:val="16"/>
                <w:szCs w:val="16"/>
              </w:rPr>
            </w:pPr>
            <w:r w:rsidRPr="00454823">
              <w:rPr>
                <w:sz w:val="16"/>
                <w:szCs w:val="16"/>
              </w:rPr>
              <w:t>30</w:t>
            </w:r>
          </w:p>
        </w:tc>
        <w:tc>
          <w:tcPr>
            <w:tcW w:w="990" w:type="dxa"/>
          </w:tcPr>
          <w:p w14:paraId="49D2AD26" w14:textId="46498621" w:rsidR="00363C45" w:rsidRPr="00454823" w:rsidRDefault="00363C45" w:rsidP="00363C45">
            <w:pPr>
              <w:jc w:val="center"/>
              <w:rPr>
                <w:sz w:val="16"/>
                <w:szCs w:val="16"/>
              </w:rPr>
            </w:pPr>
            <w:r w:rsidRPr="00454823">
              <w:rPr>
                <w:sz w:val="16"/>
                <w:szCs w:val="16"/>
              </w:rPr>
              <w:t>10</w:t>
            </w:r>
          </w:p>
        </w:tc>
        <w:tc>
          <w:tcPr>
            <w:tcW w:w="990" w:type="dxa"/>
          </w:tcPr>
          <w:p w14:paraId="32495E80" w14:textId="6D53C18A" w:rsidR="00363C45" w:rsidRPr="00454823" w:rsidRDefault="00363C45" w:rsidP="00363C45">
            <w:pPr>
              <w:jc w:val="center"/>
              <w:rPr>
                <w:sz w:val="16"/>
                <w:szCs w:val="16"/>
              </w:rPr>
            </w:pPr>
            <w:r w:rsidRPr="00454823">
              <w:rPr>
                <w:sz w:val="16"/>
                <w:szCs w:val="16"/>
              </w:rPr>
              <w:t>0.954</w:t>
            </w:r>
          </w:p>
        </w:tc>
      </w:tr>
    </w:tbl>
    <w:p w14:paraId="677E4AD3" w14:textId="2B3874BE" w:rsidR="008B03A1" w:rsidRDefault="00502361" w:rsidP="008B03A1">
      <w:r>
        <w:rPr>
          <w:noProof/>
          <w14:ligatures w14:val="none"/>
          <w14:numForm w14:val="default"/>
          <w14:numSpacing w14:val="default"/>
        </w:rPr>
        <w:drawing>
          <wp:anchor distT="0" distB="0" distL="114300" distR="114300" simplePos="0" relativeHeight="251666432" behindDoc="0" locked="0" layoutInCell="1" allowOverlap="1" wp14:anchorId="2FE37969" wp14:editId="44B5898F">
            <wp:simplePos x="0" y="0"/>
            <wp:positionH relativeFrom="column">
              <wp:posOffset>0</wp:posOffset>
            </wp:positionH>
            <wp:positionV relativeFrom="paragraph">
              <wp:posOffset>325120</wp:posOffset>
            </wp:positionV>
            <wp:extent cx="4843145" cy="2506345"/>
            <wp:effectExtent l="0" t="0" r="0" b="0"/>
            <wp:wrapTopAndBottom/>
            <wp:docPr id="11" name="Picture 1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3145" cy="2506345"/>
                    </a:xfrm>
                    <a:prstGeom prst="rect">
                      <a:avLst/>
                    </a:prstGeom>
                  </pic:spPr>
                </pic:pic>
              </a:graphicData>
            </a:graphic>
            <wp14:sizeRelH relativeFrom="page">
              <wp14:pctWidth>0</wp14:pctWidth>
            </wp14:sizeRelH>
            <wp14:sizeRelV relativeFrom="page">
              <wp14:pctHeight>0</wp14:pctHeight>
            </wp14:sizeRelV>
          </wp:anchor>
        </w:drawing>
      </w:r>
    </w:p>
    <w:p w14:paraId="5D20C745" w14:textId="70621EFE" w:rsidR="00417F0E" w:rsidRDefault="008B03A1" w:rsidP="005A6B90">
      <w:pPr>
        <w:pStyle w:val="FigureCaption"/>
        <w:numPr>
          <w:ilvl w:val="0"/>
          <w:numId w:val="0"/>
        </w:numPr>
        <w:ind w:left="1800"/>
      </w:pPr>
      <w:r w:rsidRPr="006713C5">
        <w:rPr>
          <w:b/>
          <w:bCs w:val="0"/>
          <w:i/>
          <w:iCs/>
          <w:szCs w:val="17"/>
        </w:rPr>
        <w:t>Figure</w:t>
      </w:r>
      <w:r>
        <w:rPr>
          <w:b/>
          <w:bCs w:val="0"/>
          <w:i/>
          <w:iCs/>
          <w:szCs w:val="17"/>
        </w:rPr>
        <w:t xml:space="preserve"> 3</w:t>
      </w:r>
      <w:r>
        <w:t xml:space="preserve"> - The </w:t>
      </w:r>
      <w:r w:rsidR="005A6B90">
        <w:t>scores</w:t>
      </w:r>
      <w:r w:rsidR="002F1457">
        <w:t xml:space="preserve"> </w:t>
      </w:r>
      <w:r>
        <w:t xml:space="preserve">under </w:t>
      </w:r>
      <w:r w:rsidR="002405A6">
        <w:t>different number of neighbors using</w:t>
      </w:r>
      <w:r w:rsidR="002E7E4F">
        <w:t xml:space="preserve"> </w:t>
      </w:r>
      <w:r w:rsidR="002E7E4F" w:rsidRPr="00A40C99">
        <w:rPr>
          <w:i/>
          <w:iCs/>
        </w:rPr>
        <w:t>uniform</w:t>
      </w:r>
      <w:r>
        <w:t xml:space="preserve"> for (a) diabetes and (d) phishing datasets. </w:t>
      </w:r>
      <w:r w:rsidR="00A40C99">
        <w:t xml:space="preserve">The </w:t>
      </w:r>
      <w:r w:rsidR="002F1457">
        <w:t xml:space="preserve">scores </w:t>
      </w:r>
      <w:r w:rsidR="00A40C99">
        <w:t xml:space="preserve">under different number of neighbors using </w:t>
      </w:r>
      <w:r w:rsidR="00A40C99" w:rsidRPr="00A40C99">
        <w:rPr>
          <w:i/>
          <w:iCs/>
        </w:rPr>
        <w:t>distance</w:t>
      </w:r>
      <w:r w:rsidR="00A40C99">
        <w:t xml:space="preserve"> </w:t>
      </w:r>
      <w:r>
        <w:t xml:space="preserve">for (b) diabetes and (e) phishing datasets are also shown. The </w:t>
      </w:r>
      <w:r w:rsidR="00EF4616">
        <w:t>learning curve</w:t>
      </w:r>
      <w:r>
        <w:t xml:space="preserve"> </w:t>
      </w:r>
      <w:r w:rsidR="00EF4616">
        <w:t xml:space="preserve">of </w:t>
      </w:r>
      <w:r w:rsidR="00A40C99">
        <w:t>KNN</w:t>
      </w:r>
      <w:r w:rsidR="00E83D1D">
        <w:t xml:space="preserve"> </w:t>
      </w:r>
      <w:r>
        <w:t xml:space="preserve">classifier </w:t>
      </w:r>
      <w:r w:rsidR="00EF4616">
        <w:t xml:space="preserve">with optimized parameters </w:t>
      </w:r>
      <w:r>
        <w:t>are shown in (c) and (f) for diabetes and phishing</w:t>
      </w:r>
      <w:r w:rsidR="00EF4616">
        <w:t xml:space="preserve">. </w:t>
      </w:r>
    </w:p>
    <w:p w14:paraId="15050DA4" w14:textId="0DAC2DA3" w:rsidR="00417F0E" w:rsidRPr="00F70249" w:rsidRDefault="00396AD5" w:rsidP="00417F0E">
      <w:pPr>
        <w:pStyle w:val="Heading2"/>
      </w:pPr>
      <w:r>
        <w:t>Support Vector Machines</w:t>
      </w:r>
    </w:p>
    <w:p w14:paraId="0E40BBCE" w14:textId="34C8C753" w:rsidR="00C61712" w:rsidRDefault="00CC0AC2" w:rsidP="008B03A1">
      <w:pPr>
        <w:rPr>
          <w:lang w:eastAsia="zh-TW"/>
        </w:rPr>
      </w:pPr>
      <w:r>
        <w:rPr>
          <w:lang w:eastAsia="zh-TW"/>
        </w:rPr>
        <w:t>SVM</w:t>
      </w:r>
      <w:r w:rsidR="005A3383">
        <w:rPr>
          <w:lang w:eastAsia="zh-TW"/>
        </w:rPr>
        <w:t xml:space="preserve"> creates virtual plane</w:t>
      </w:r>
      <w:r w:rsidR="006966E3">
        <w:rPr>
          <w:lang w:eastAsia="zh-TW"/>
        </w:rPr>
        <w:t xml:space="preserve">s </w:t>
      </w:r>
      <w:r w:rsidR="005A3383">
        <w:rPr>
          <w:lang w:eastAsia="zh-TW"/>
        </w:rPr>
        <w:t xml:space="preserve">to </w:t>
      </w:r>
      <w:r w:rsidR="00EF63EF">
        <w:rPr>
          <w:lang w:eastAsia="zh-TW"/>
        </w:rPr>
        <w:t>separate</w:t>
      </w:r>
      <w:r w:rsidR="005A3383">
        <w:rPr>
          <w:lang w:eastAsia="zh-TW"/>
        </w:rPr>
        <w:t xml:space="preserve"> classes</w:t>
      </w:r>
      <w:r w:rsidR="006966E3">
        <w:rPr>
          <w:lang w:eastAsia="zh-TW"/>
        </w:rPr>
        <w:t xml:space="preserve"> </w:t>
      </w:r>
      <w:r w:rsidR="0023785A">
        <w:rPr>
          <w:lang w:eastAsia="zh-TW"/>
        </w:rPr>
        <w:t>using different Kernel functions [8], therefore,</w:t>
      </w:r>
      <w:r w:rsidR="005A3383">
        <w:rPr>
          <w:lang w:eastAsia="zh-TW"/>
        </w:rPr>
        <w:t xml:space="preserve"> </w:t>
      </w:r>
      <w:r>
        <w:rPr>
          <w:lang w:eastAsia="zh-TW"/>
        </w:rPr>
        <w:t xml:space="preserve">the most interest parameter will be the Kernel selected in algorithm. </w:t>
      </w:r>
      <w:r w:rsidR="004B73FA">
        <w:rPr>
          <w:lang w:eastAsia="zh-TW"/>
        </w:rPr>
        <w:lastRenderedPageBreak/>
        <w:t>Linear, polynomial</w:t>
      </w:r>
      <w:r w:rsidR="001A142B">
        <w:rPr>
          <w:lang w:eastAsia="zh-TW"/>
        </w:rPr>
        <w:t xml:space="preserve"> (poly)</w:t>
      </w:r>
      <w:r w:rsidR="004B73FA">
        <w:rPr>
          <w:lang w:eastAsia="zh-TW"/>
        </w:rPr>
        <w:t xml:space="preserve">, </w:t>
      </w:r>
      <w:proofErr w:type="spellStart"/>
      <w:r w:rsidR="004B73FA">
        <w:rPr>
          <w:lang w:eastAsia="zh-TW"/>
        </w:rPr>
        <w:t>Radia</w:t>
      </w:r>
      <w:proofErr w:type="spellEnd"/>
      <w:r w:rsidR="004B73FA">
        <w:rPr>
          <w:lang w:eastAsia="zh-TW"/>
        </w:rPr>
        <w:t xml:space="preserve"> Basis </w:t>
      </w:r>
      <w:proofErr w:type="spellStart"/>
      <w:r w:rsidR="004B73FA">
        <w:rPr>
          <w:lang w:eastAsia="zh-TW"/>
        </w:rPr>
        <w:t>Fuction</w:t>
      </w:r>
      <w:proofErr w:type="spellEnd"/>
      <w:r w:rsidR="004B73FA">
        <w:rPr>
          <w:lang w:eastAsia="zh-TW"/>
        </w:rPr>
        <w:t>(</w:t>
      </w:r>
      <w:proofErr w:type="spellStart"/>
      <w:r w:rsidR="004B73FA">
        <w:rPr>
          <w:lang w:eastAsia="zh-TW"/>
        </w:rPr>
        <w:t>rbf</w:t>
      </w:r>
      <w:proofErr w:type="spellEnd"/>
      <w:r w:rsidR="004B73FA">
        <w:rPr>
          <w:lang w:eastAsia="zh-TW"/>
        </w:rPr>
        <w:t xml:space="preserve">) and sigmoid are the Kernel tested. </w:t>
      </w:r>
      <w:r>
        <w:rPr>
          <w:lang w:eastAsia="zh-TW"/>
        </w:rPr>
        <w:t xml:space="preserve">Besides, the regularization parameter (C) and Kernel coefficient (gamma) </w:t>
      </w:r>
      <w:r w:rsidR="004B73FA">
        <w:rPr>
          <w:lang w:eastAsia="zh-TW"/>
        </w:rPr>
        <w:t xml:space="preserve">control the regulation </w:t>
      </w:r>
      <w:r w:rsidR="00CF69AE">
        <w:rPr>
          <w:lang w:eastAsia="zh-TW"/>
        </w:rPr>
        <w:t>also</w:t>
      </w:r>
      <w:r w:rsidR="004B73FA">
        <w:rPr>
          <w:lang w:eastAsia="zh-TW"/>
        </w:rPr>
        <w:t xml:space="preserve"> affect</w:t>
      </w:r>
      <w:r>
        <w:rPr>
          <w:lang w:eastAsia="zh-TW"/>
        </w:rPr>
        <w:t xml:space="preserve"> </w:t>
      </w:r>
      <w:r w:rsidR="00CF69AE">
        <w:rPr>
          <w:lang w:eastAsia="zh-TW"/>
        </w:rPr>
        <w:t>strongly</w:t>
      </w:r>
      <w:r w:rsidR="00EB0F9D">
        <w:rPr>
          <w:lang w:eastAsia="zh-TW"/>
        </w:rPr>
        <w:t xml:space="preserve"> on </w:t>
      </w:r>
      <w:r>
        <w:rPr>
          <w:lang w:eastAsia="zh-TW"/>
        </w:rPr>
        <w:t>the performance of the classifier. I used the same strategy for narrowing down the searching range</w:t>
      </w:r>
      <w:r w:rsidR="00170E7B">
        <w:rPr>
          <w:lang w:eastAsia="zh-TW"/>
        </w:rPr>
        <w:t xml:space="preserve"> using</w:t>
      </w:r>
      <w:r>
        <w:rPr>
          <w:lang w:eastAsia="zh-TW"/>
        </w:rPr>
        <w:t xml:space="preserve"> </w:t>
      </w:r>
      <w:proofErr w:type="spellStart"/>
      <w:r>
        <w:rPr>
          <w:lang w:eastAsia="zh-TW"/>
        </w:rPr>
        <w:t>gridSearchCV</w:t>
      </w:r>
      <w:proofErr w:type="spellEnd"/>
      <w:r w:rsidR="00CF69AE">
        <w:rPr>
          <w:lang w:eastAsia="zh-TW"/>
        </w:rPr>
        <w:t xml:space="preserve"> </w:t>
      </w:r>
      <w:r w:rsidR="00170E7B">
        <w:rPr>
          <w:lang w:eastAsia="zh-TW"/>
        </w:rPr>
        <w:t xml:space="preserve">first, </w:t>
      </w:r>
      <w:r w:rsidR="001A142B">
        <w:rPr>
          <w:lang w:eastAsia="zh-TW"/>
        </w:rPr>
        <w:t xml:space="preserve">found </w:t>
      </w:r>
      <w:proofErr w:type="spellStart"/>
      <w:r w:rsidR="001A142B">
        <w:rPr>
          <w:lang w:eastAsia="zh-TW"/>
        </w:rPr>
        <w:t>rbf</w:t>
      </w:r>
      <w:proofErr w:type="spellEnd"/>
      <w:r w:rsidR="001A142B">
        <w:rPr>
          <w:lang w:eastAsia="zh-TW"/>
        </w:rPr>
        <w:t xml:space="preserve"> and poly </w:t>
      </w:r>
      <w:proofErr w:type="spellStart"/>
      <w:r w:rsidR="001A142B">
        <w:rPr>
          <w:lang w:eastAsia="zh-TW"/>
        </w:rPr>
        <w:t>Kernal</w:t>
      </w:r>
      <w:proofErr w:type="spellEnd"/>
      <w:r w:rsidR="001A142B">
        <w:rPr>
          <w:lang w:eastAsia="zh-TW"/>
        </w:rPr>
        <w:t xml:space="preserve"> works the best in my datasets. Then</w:t>
      </w:r>
      <w:r>
        <w:rPr>
          <w:lang w:eastAsia="zh-TW"/>
        </w:rPr>
        <w:t xml:space="preserve"> o</w:t>
      </w:r>
      <w:r w:rsidR="00301A2B">
        <w:rPr>
          <w:lang w:eastAsia="zh-TW"/>
        </w:rPr>
        <w:t xml:space="preserve">ptimize </w:t>
      </w:r>
      <w:r>
        <w:rPr>
          <w:lang w:eastAsia="zh-TW"/>
        </w:rPr>
        <w:t xml:space="preserve">C and gamma for </w:t>
      </w:r>
      <w:proofErr w:type="spellStart"/>
      <w:r>
        <w:rPr>
          <w:lang w:eastAsia="zh-TW"/>
        </w:rPr>
        <w:t>rbf</w:t>
      </w:r>
      <w:proofErr w:type="spellEnd"/>
      <w:r>
        <w:rPr>
          <w:lang w:eastAsia="zh-TW"/>
        </w:rPr>
        <w:t xml:space="preserve"> and poly Kernel respectively, </w:t>
      </w:r>
      <w:r w:rsidR="006E6141">
        <w:rPr>
          <w:lang w:eastAsia="zh-TW"/>
        </w:rPr>
        <w:t>also</w:t>
      </w:r>
      <w:r>
        <w:rPr>
          <w:lang w:eastAsia="zh-TW"/>
        </w:rPr>
        <w:t xml:space="preserve"> search</w:t>
      </w:r>
      <w:r w:rsidR="006E6141">
        <w:rPr>
          <w:lang w:eastAsia="zh-TW"/>
        </w:rPr>
        <w:t>ed</w:t>
      </w:r>
      <w:r>
        <w:rPr>
          <w:lang w:eastAsia="zh-TW"/>
        </w:rPr>
        <w:t xml:space="preserve"> for the best degree. In Figure 4.a and 4.d, the performance using </w:t>
      </w:r>
      <w:proofErr w:type="spellStart"/>
      <w:r>
        <w:rPr>
          <w:lang w:eastAsia="zh-TW"/>
        </w:rPr>
        <w:t>rbf</w:t>
      </w:r>
      <w:proofErr w:type="spellEnd"/>
      <w:r w:rsidR="002C30E1">
        <w:rPr>
          <w:lang w:eastAsia="zh-TW"/>
        </w:rPr>
        <w:t xml:space="preserve"> Kernel</w:t>
      </w:r>
      <w:r>
        <w:rPr>
          <w:lang w:eastAsia="zh-TW"/>
        </w:rPr>
        <w:t xml:space="preserve"> with optimized C and gamma performed pretty well</w:t>
      </w:r>
      <w:r w:rsidR="002C30E1">
        <w:rPr>
          <w:lang w:eastAsia="zh-TW"/>
        </w:rPr>
        <w:t xml:space="preserve"> in both datasets</w:t>
      </w:r>
      <w:r>
        <w:rPr>
          <w:lang w:eastAsia="zh-TW"/>
        </w:rPr>
        <w:t xml:space="preserve">. </w:t>
      </w:r>
      <w:r w:rsidR="009E575A">
        <w:rPr>
          <w:lang w:eastAsia="zh-TW"/>
        </w:rPr>
        <w:t xml:space="preserve">As the size increases, both variance and bias decreases. </w:t>
      </w:r>
      <w:r w:rsidR="00843A39">
        <w:rPr>
          <w:lang w:eastAsia="zh-TW"/>
        </w:rPr>
        <w:t xml:space="preserve">For poly Kernel, </w:t>
      </w:r>
      <w:r>
        <w:rPr>
          <w:lang w:eastAsia="zh-TW"/>
        </w:rPr>
        <w:t xml:space="preserve">the degree </w:t>
      </w:r>
      <w:r w:rsidR="00843A39">
        <w:rPr>
          <w:lang w:eastAsia="zh-TW"/>
        </w:rPr>
        <w:t xml:space="preserve">of polynomial </w:t>
      </w:r>
      <w:r>
        <w:rPr>
          <w:lang w:eastAsia="zh-TW"/>
        </w:rPr>
        <w:t xml:space="preserve">was optimized in Figure 4.b and 4.e for both datasets. </w:t>
      </w:r>
      <w:r w:rsidR="00C61712">
        <w:rPr>
          <w:lang w:eastAsia="zh-TW"/>
        </w:rPr>
        <w:t xml:space="preserve">In both cases, </w:t>
      </w:r>
      <w:r w:rsidR="00B17619">
        <w:rPr>
          <w:lang w:eastAsia="zh-TW"/>
        </w:rPr>
        <w:t>the bias</w:t>
      </w:r>
      <w:r w:rsidR="00347812">
        <w:rPr>
          <w:lang w:eastAsia="zh-TW"/>
        </w:rPr>
        <w:t>es</w:t>
      </w:r>
      <w:r w:rsidR="00B17619">
        <w:rPr>
          <w:lang w:eastAsia="zh-TW"/>
        </w:rPr>
        <w:t xml:space="preserve"> </w:t>
      </w:r>
      <w:r w:rsidR="00347812">
        <w:rPr>
          <w:lang w:eastAsia="zh-TW"/>
        </w:rPr>
        <w:t>are</w:t>
      </w:r>
      <w:r w:rsidR="00B17619">
        <w:rPr>
          <w:lang w:eastAsia="zh-TW"/>
        </w:rPr>
        <w:t xml:space="preserve"> </w:t>
      </w:r>
      <w:proofErr w:type="gramStart"/>
      <w:r w:rsidR="00B17619">
        <w:rPr>
          <w:lang w:eastAsia="zh-TW"/>
        </w:rPr>
        <w:t>high</w:t>
      </w:r>
      <w:proofErr w:type="gramEnd"/>
      <w:r w:rsidR="00B17619">
        <w:rPr>
          <w:lang w:eastAsia="zh-TW"/>
        </w:rPr>
        <w:t xml:space="preserve"> and variance</w:t>
      </w:r>
      <w:r w:rsidR="00347812">
        <w:rPr>
          <w:lang w:eastAsia="zh-TW"/>
        </w:rPr>
        <w:t>s</w:t>
      </w:r>
      <w:r w:rsidR="00B17619">
        <w:rPr>
          <w:lang w:eastAsia="zh-TW"/>
        </w:rPr>
        <w:t xml:space="preserve"> </w:t>
      </w:r>
      <w:r w:rsidR="00347812">
        <w:rPr>
          <w:lang w:eastAsia="zh-TW"/>
        </w:rPr>
        <w:t>are</w:t>
      </w:r>
      <w:r w:rsidR="00B17619">
        <w:rPr>
          <w:lang w:eastAsia="zh-TW"/>
        </w:rPr>
        <w:t xml:space="preserve"> low </w:t>
      </w:r>
      <w:r w:rsidR="004C1C3A">
        <w:rPr>
          <w:lang w:eastAsia="zh-TW"/>
        </w:rPr>
        <w:t xml:space="preserve">at low degree. And </w:t>
      </w:r>
      <w:r w:rsidR="00C61712">
        <w:rPr>
          <w:lang w:eastAsia="zh-TW"/>
        </w:rPr>
        <w:t xml:space="preserve">as the degree increases, scores of training set keep increasing, but the validation </w:t>
      </w:r>
      <w:r w:rsidR="00613F41">
        <w:rPr>
          <w:lang w:eastAsia="zh-TW"/>
        </w:rPr>
        <w:t>goes down after the minimum degree</w:t>
      </w:r>
      <w:r w:rsidR="00D06E82">
        <w:rPr>
          <w:lang w:eastAsia="zh-TW"/>
        </w:rPr>
        <w:t xml:space="preserve">, means the model becomes overfitting to training set </w:t>
      </w:r>
      <w:r w:rsidR="00347812">
        <w:rPr>
          <w:lang w:eastAsia="zh-TW"/>
        </w:rPr>
        <w:t>due to resulting in</w:t>
      </w:r>
      <w:r w:rsidR="00D06E82">
        <w:rPr>
          <w:lang w:eastAsia="zh-TW"/>
        </w:rPr>
        <w:t xml:space="preserve"> high variance.</w:t>
      </w:r>
    </w:p>
    <w:p w14:paraId="50B018A0" w14:textId="3E5051F9" w:rsidR="008B03A1" w:rsidRDefault="00943186" w:rsidP="008B03A1">
      <w:pPr>
        <w:rPr>
          <w:lang w:eastAsia="zh-TW"/>
        </w:rPr>
      </w:pPr>
      <w:r>
        <w:rPr>
          <w:noProof/>
          <w14:ligatures w14:val="none"/>
          <w14:numForm w14:val="default"/>
          <w14:numSpacing w14:val="default"/>
        </w:rPr>
        <w:t>Compared with the results obtained from poly and rbf Kernel,</w:t>
      </w:r>
      <w:r w:rsidR="00CC0AC2">
        <w:rPr>
          <w:lang w:eastAsia="zh-TW"/>
        </w:rPr>
        <w:t xml:space="preserve"> we could see in both cases, </w:t>
      </w:r>
      <w:proofErr w:type="spellStart"/>
      <w:r>
        <w:rPr>
          <w:lang w:eastAsia="zh-TW"/>
        </w:rPr>
        <w:t>rbf</w:t>
      </w:r>
      <w:proofErr w:type="spellEnd"/>
      <w:r>
        <w:rPr>
          <w:lang w:eastAsia="zh-TW"/>
        </w:rPr>
        <w:t xml:space="preserve"> </w:t>
      </w:r>
      <w:r w:rsidR="00CC0AC2">
        <w:rPr>
          <w:lang w:eastAsia="zh-TW"/>
        </w:rPr>
        <w:t>Kernel work</w:t>
      </w:r>
      <w:r w:rsidR="00BA44CD">
        <w:rPr>
          <w:lang w:eastAsia="zh-TW"/>
        </w:rPr>
        <w:t xml:space="preserve">s </w:t>
      </w:r>
      <w:r w:rsidR="00522E78">
        <w:rPr>
          <w:lang w:eastAsia="zh-TW"/>
        </w:rPr>
        <w:t>better than the poly Kernels</w:t>
      </w:r>
      <w:r w:rsidR="00DD4758">
        <w:rPr>
          <w:lang w:eastAsia="zh-TW"/>
        </w:rPr>
        <w:t xml:space="preserve"> especially for diabetes cases. It implies that the polynomial Kernel might work well for discrete data type, but not the continuous numbers like BMI, age features included in the diabetes dataset. The</w:t>
      </w:r>
      <w:r w:rsidR="00522E78">
        <w:rPr>
          <w:lang w:eastAsia="zh-TW"/>
        </w:rPr>
        <w:t xml:space="preserve"> learning curves are plotted in Figure 4.c and 4.f with the optimized degree, Kernel, gamma and C</w:t>
      </w:r>
      <w:r w:rsidR="00AA4471">
        <w:rPr>
          <w:lang w:eastAsia="zh-TW"/>
        </w:rPr>
        <w:t xml:space="preserve"> in SVM classifier</w:t>
      </w:r>
      <w:r w:rsidR="00522E78">
        <w:rPr>
          <w:lang w:eastAsia="zh-TW"/>
        </w:rPr>
        <w:t>.</w:t>
      </w:r>
      <w:r w:rsidR="00995532">
        <w:rPr>
          <w:lang w:eastAsia="zh-TW"/>
        </w:rPr>
        <w:t xml:space="preserve"> The accuracy is not that different compared to the results analyzed in previous section, but the required time for optimizing the </w:t>
      </w:r>
      <w:r w:rsidR="003823E1">
        <w:rPr>
          <w:lang w:eastAsia="zh-TW"/>
        </w:rPr>
        <w:t xml:space="preserve">parameters do take longer than the algorithm listed before. The details about </w:t>
      </w:r>
      <w:r w:rsidR="000A4C0D">
        <w:rPr>
          <w:lang w:eastAsia="zh-TW"/>
        </w:rPr>
        <w:t xml:space="preserve">the required time for training/query will be discussed in </w:t>
      </w:r>
      <w:proofErr w:type="gramStart"/>
      <w:r w:rsidR="000A4C0D">
        <w:rPr>
          <w:lang w:eastAsia="zh-TW"/>
        </w:rPr>
        <w:t>details</w:t>
      </w:r>
      <w:proofErr w:type="gramEnd"/>
      <w:r w:rsidR="000A4C0D">
        <w:rPr>
          <w:lang w:eastAsia="zh-TW"/>
        </w:rPr>
        <w:t xml:space="preserve"> in later section.</w:t>
      </w:r>
    </w:p>
    <w:p w14:paraId="281BDC5B" w14:textId="7BE73B51" w:rsidR="00BA44CD" w:rsidRDefault="00BA44CD" w:rsidP="008B03A1">
      <w:pPr>
        <w:rPr>
          <w:lang w:eastAsia="zh-TW"/>
        </w:rPr>
      </w:pPr>
    </w:p>
    <w:tbl>
      <w:tblPr>
        <w:tblStyle w:val="TableGrid"/>
        <w:tblW w:w="7920" w:type="dxa"/>
        <w:tblInd w:w="-5" w:type="dxa"/>
        <w:tblLook w:val="04A0" w:firstRow="1" w:lastRow="0" w:firstColumn="1" w:lastColumn="0" w:noHBand="0" w:noVBand="1"/>
      </w:tblPr>
      <w:tblGrid>
        <w:gridCol w:w="1350"/>
        <w:gridCol w:w="630"/>
        <w:gridCol w:w="990"/>
        <w:gridCol w:w="990"/>
        <w:gridCol w:w="1440"/>
        <w:gridCol w:w="540"/>
        <w:gridCol w:w="990"/>
        <w:gridCol w:w="990"/>
      </w:tblGrid>
      <w:tr w:rsidR="008B03A1" w14:paraId="3AEE05DA" w14:textId="77777777" w:rsidTr="00CC0AC2">
        <w:tc>
          <w:tcPr>
            <w:tcW w:w="3960" w:type="dxa"/>
            <w:gridSpan w:val="4"/>
          </w:tcPr>
          <w:p w14:paraId="0EAD8466" w14:textId="77777777" w:rsidR="008B03A1" w:rsidRPr="00CC0AC2" w:rsidRDefault="008B03A1" w:rsidP="00CC0AC2">
            <w:pPr>
              <w:jc w:val="center"/>
              <w:rPr>
                <w:sz w:val="16"/>
                <w:szCs w:val="16"/>
              </w:rPr>
            </w:pPr>
            <w:r w:rsidRPr="00CC0AC2">
              <w:rPr>
                <w:sz w:val="16"/>
                <w:szCs w:val="16"/>
              </w:rPr>
              <w:t>Diabetes</w:t>
            </w:r>
          </w:p>
        </w:tc>
        <w:tc>
          <w:tcPr>
            <w:tcW w:w="3960" w:type="dxa"/>
            <w:gridSpan w:val="4"/>
          </w:tcPr>
          <w:p w14:paraId="31BD0177" w14:textId="27B51C1B" w:rsidR="008B03A1" w:rsidRPr="00CC0AC2" w:rsidRDefault="008B03A1" w:rsidP="00CC0AC2">
            <w:pPr>
              <w:jc w:val="center"/>
              <w:rPr>
                <w:sz w:val="16"/>
                <w:szCs w:val="16"/>
              </w:rPr>
            </w:pPr>
            <w:r w:rsidRPr="00CC0AC2">
              <w:rPr>
                <w:sz w:val="16"/>
                <w:szCs w:val="16"/>
              </w:rPr>
              <w:t>Phishing</w:t>
            </w:r>
          </w:p>
        </w:tc>
      </w:tr>
      <w:tr w:rsidR="003122F9" w14:paraId="07F3A0A8" w14:textId="77777777" w:rsidTr="00CC0AC2">
        <w:tc>
          <w:tcPr>
            <w:tcW w:w="1350" w:type="dxa"/>
          </w:tcPr>
          <w:p w14:paraId="58634AF2" w14:textId="4B1908C6" w:rsidR="003122F9" w:rsidRPr="00CC0AC2" w:rsidRDefault="003122F9" w:rsidP="003122F9">
            <w:pPr>
              <w:jc w:val="center"/>
              <w:rPr>
                <w:sz w:val="16"/>
                <w:szCs w:val="16"/>
              </w:rPr>
            </w:pPr>
            <w:r w:rsidRPr="00CC0AC2">
              <w:rPr>
                <w:sz w:val="16"/>
                <w:szCs w:val="16"/>
              </w:rPr>
              <w:t>Kernel</w:t>
            </w:r>
          </w:p>
        </w:tc>
        <w:tc>
          <w:tcPr>
            <w:tcW w:w="630" w:type="dxa"/>
          </w:tcPr>
          <w:p w14:paraId="743EFC14" w14:textId="1AFE5E89" w:rsidR="003122F9" w:rsidRPr="00CC0AC2" w:rsidRDefault="003122F9" w:rsidP="003122F9">
            <w:pPr>
              <w:jc w:val="center"/>
              <w:rPr>
                <w:sz w:val="16"/>
                <w:szCs w:val="16"/>
              </w:rPr>
            </w:pPr>
            <w:r w:rsidRPr="00CC0AC2">
              <w:rPr>
                <w:sz w:val="16"/>
                <w:szCs w:val="16"/>
              </w:rPr>
              <w:t>C</w:t>
            </w:r>
          </w:p>
        </w:tc>
        <w:tc>
          <w:tcPr>
            <w:tcW w:w="990" w:type="dxa"/>
          </w:tcPr>
          <w:p w14:paraId="2F598720" w14:textId="4EE8F4EF" w:rsidR="003122F9" w:rsidRPr="00CC0AC2" w:rsidRDefault="003122F9" w:rsidP="003122F9">
            <w:pPr>
              <w:jc w:val="center"/>
              <w:rPr>
                <w:sz w:val="16"/>
                <w:szCs w:val="16"/>
              </w:rPr>
            </w:pPr>
            <w:r w:rsidRPr="00CC0AC2">
              <w:rPr>
                <w:sz w:val="16"/>
                <w:szCs w:val="16"/>
              </w:rPr>
              <w:t>gamma</w:t>
            </w:r>
          </w:p>
        </w:tc>
        <w:tc>
          <w:tcPr>
            <w:tcW w:w="990" w:type="dxa"/>
          </w:tcPr>
          <w:p w14:paraId="18A193D8" w14:textId="77777777" w:rsidR="003122F9" w:rsidRPr="00CC0AC2" w:rsidRDefault="003122F9" w:rsidP="003122F9">
            <w:pPr>
              <w:jc w:val="center"/>
              <w:rPr>
                <w:sz w:val="16"/>
                <w:szCs w:val="16"/>
              </w:rPr>
            </w:pPr>
            <w:r w:rsidRPr="00CC0AC2">
              <w:rPr>
                <w:sz w:val="16"/>
                <w:szCs w:val="16"/>
              </w:rPr>
              <w:t>F1 score</w:t>
            </w:r>
          </w:p>
        </w:tc>
        <w:tc>
          <w:tcPr>
            <w:tcW w:w="1440" w:type="dxa"/>
          </w:tcPr>
          <w:p w14:paraId="09B1884F" w14:textId="79FB2078" w:rsidR="003122F9" w:rsidRPr="00CC0AC2" w:rsidRDefault="003122F9" w:rsidP="003122F9">
            <w:pPr>
              <w:jc w:val="center"/>
              <w:rPr>
                <w:sz w:val="16"/>
                <w:szCs w:val="16"/>
              </w:rPr>
            </w:pPr>
            <w:r w:rsidRPr="00CC0AC2">
              <w:rPr>
                <w:sz w:val="16"/>
                <w:szCs w:val="16"/>
              </w:rPr>
              <w:t>Kernel</w:t>
            </w:r>
          </w:p>
        </w:tc>
        <w:tc>
          <w:tcPr>
            <w:tcW w:w="540" w:type="dxa"/>
          </w:tcPr>
          <w:p w14:paraId="7AC6F312" w14:textId="159A234E" w:rsidR="003122F9" w:rsidRPr="00CC0AC2" w:rsidRDefault="003122F9" w:rsidP="003122F9">
            <w:pPr>
              <w:jc w:val="center"/>
              <w:rPr>
                <w:sz w:val="16"/>
                <w:szCs w:val="16"/>
              </w:rPr>
            </w:pPr>
            <w:r w:rsidRPr="00CC0AC2">
              <w:rPr>
                <w:sz w:val="16"/>
                <w:szCs w:val="16"/>
              </w:rPr>
              <w:t>C</w:t>
            </w:r>
          </w:p>
        </w:tc>
        <w:tc>
          <w:tcPr>
            <w:tcW w:w="990" w:type="dxa"/>
          </w:tcPr>
          <w:p w14:paraId="3D67F878" w14:textId="5EE65DFF" w:rsidR="003122F9" w:rsidRPr="00CC0AC2" w:rsidRDefault="003122F9" w:rsidP="003122F9">
            <w:pPr>
              <w:jc w:val="center"/>
              <w:rPr>
                <w:sz w:val="16"/>
                <w:szCs w:val="16"/>
              </w:rPr>
            </w:pPr>
            <w:r w:rsidRPr="00CC0AC2">
              <w:rPr>
                <w:sz w:val="16"/>
                <w:szCs w:val="16"/>
              </w:rPr>
              <w:t>gamma</w:t>
            </w:r>
          </w:p>
        </w:tc>
        <w:tc>
          <w:tcPr>
            <w:tcW w:w="990" w:type="dxa"/>
          </w:tcPr>
          <w:p w14:paraId="58B3E20B" w14:textId="0B06BE50" w:rsidR="003122F9" w:rsidRPr="00CC0AC2" w:rsidRDefault="003122F9" w:rsidP="003122F9">
            <w:pPr>
              <w:jc w:val="center"/>
              <w:rPr>
                <w:sz w:val="16"/>
                <w:szCs w:val="16"/>
              </w:rPr>
            </w:pPr>
            <w:r w:rsidRPr="00CC0AC2">
              <w:rPr>
                <w:sz w:val="16"/>
                <w:szCs w:val="16"/>
              </w:rPr>
              <w:t>F1 score</w:t>
            </w:r>
          </w:p>
        </w:tc>
      </w:tr>
      <w:tr w:rsidR="00B10873" w14:paraId="4B29AE96" w14:textId="77777777" w:rsidTr="00CC0AC2">
        <w:tc>
          <w:tcPr>
            <w:tcW w:w="1350" w:type="dxa"/>
          </w:tcPr>
          <w:p w14:paraId="30D60576" w14:textId="3ADBA3FA" w:rsidR="00B10873" w:rsidRPr="00CC0AC2" w:rsidRDefault="00B10873" w:rsidP="00CC0AC2">
            <w:pPr>
              <w:jc w:val="center"/>
              <w:rPr>
                <w:sz w:val="16"/>
                <w:szCs w:val="16"/>
              </w:rPr>
            </w:pPr>
            <w:proofErr w:type="spellStart"/>
            <w:r w:rsidRPr="00CC0AC2">
              <w:rPr>
                <w:sz w:val="16"/>
                <w:szCs w:val="16"/>
              </w:rPr>
              <w:t>rbf</w:t>
            </w:r>
            <w:proofErr w:type="spellEnd"/>
          </w:p>
        </w:tc>
        <w:tc>
          <w:tcPr>
            <w:tcW w:w="630" w:type="dxa"/>
          </w:tcPr>
          <w:p w14:paraId="1D9C6014" w14:textId="11FDC313" w:rsidR="00B10873" w:rsidRPr="00CC0AC2" w:rsidRDefault="00B10873" w:rsidP="00CC0AC2">
            <w:pPr>
              <w:jc w:val="center"/>
              <w:rPr>
                <w:sz w:val="16"/>
                <w:szCs w:val="16"/>
              </w:rPr>
            </w:pPr>
            <w:r w:rsidRPr="00CC0AC2">
              <w:rPr>
                <w:sz w:val="16"/>
                <w:szCs w:val="16"/>
              </w:rPr>
              <w:t>17.5</w:t>
            </w:r>
          </w:p>
        </w:tc>
        <w:tc>
          <w:tcPr>
            <w:tcW w:w="990" w:type="dxa"/>
          </w:tcPr>
          <w:p w14:paraId="131E9B70" w14:textId="5BAF7CD4" w:rsidR="00B10873" w:rsidRPr="00CC0AC2" w:rsidRDefault="00B10873" w:rsidP="00CC0AC2">
            <w:pPr>
              <w:jc w:val="center"/>
              <w:rPr>
                <w:sz w:val="16"/>
                <w:szCs w:val="16"/>
              </w:rPr>
            </w:pPr>
            <w:r w:rsidRPr="00CC0AC2">
              <w:rPr>
                <w:sz w:val="16"/>
                <w:szCs w:val="16"/>
              </w:rPr>
              <w:t>1.875</w:t>
            </w:r>
          </w:p>
        </w:tc>
        <w:tc>
          <w:tcPr>
            <w:tcW w:w="990" w:type="dxa"/>
          </w:tcPr>
          <w:p w14:paraId="183DC5B2" w14:textId="1DD31507" w:rsidR="00B10873" w:rsidRPr="00CC0AC2" w:rsidRDefault="00283B25" w:rsidP="00CC0AC2">
            <w:pPr>
              <w:jc w:val="center"/>
              <w:rPr>
                <w:sz w:val="16"/>
                <w:szCs w:val="16"/>
              </w:rPr>
            </w:pPr>
            <w:r w:rsidRPr="00CC0AC2">
              <w:rPr>
                <w:sz w:val="16"/>
                <w:szCs w:val="16"/>
              </w:rPr>
              <w:t>0.901</w:t>
            </w:r>
          </w:p>
        </w:tc>
        <w:tc>
          <w:tcPr>
            <w:tcW w:w="1440" w:type="dxa"/>
          </w:tcPr>
          <w:p w14:paraId="14D60560" w14:textId="318277E7" w:rsidR="00B10873" w:rsidRPr="00CC0AC2" w:rsidRDefault="003122F9" w:rsidP="00CC0AC2">
            <w:pPr>
              <w:jc w:val="center"/>
              <w:rPr>
                <w:sz w:val="16"/>
                <w:szCs w:val="16"/>
              </w:rPr>
            </w:pPr>
            <w:proofErr w:type="spellStart"/>
            <w:r w:rsidRPr="00CC0AC2">
              <w:rPr>
                <w:sz w:val="16"/>
                <w:szCs w:val="16"/>
              </w:rPr>
              <w:t>rbf</w:t>
            </w:r>
            <w:proofErr w:type="spellEnd"/>
          </w:p>
        </w:tc>
        <w:tc>
          <w:tcPr>
            <w:tcW w:w="540" w:type="dxa"/>
          </w:tcPr>
          <w:p w14:paraId="7198E0D4" w14:textId="3DD2B91A" w:rsidR="00B10873" w:rsidRPr="00CC0AC2" w:rsidRDefault="003122F9" w:rsidP="00CC0AC2">
            <w:pPr>
              <w:jc w:val="center"/>
              <w:rPr>
                <w:sz w:val="16"/>
                <w:szCs w:val="16"/>
              </w:rPr>
            </w:pPr>
            <w:r w:rsidRPr="00CC0AC2">
              <w:rPr>
                <w:sz w:val="16"/>
                <w:szCs w:val="16"/>
              </w:rPr>
              <w:t>10</w:t>
            </w:r>
          </w:p>
        </w:tc>
        <w:tc>
          <w:tcPr>
            <w:tcW w:w="990" w:type="dxa"/>
          </w:tcPr>
          <w:p w14:paraId="10F6249F" w14:textId="4816D4DC" w:rsidR="00B10873" w:rsidRPr="00CC0AC2" w:rsidRDefault="003122F9" w:rsidP="00CC0AC2">
            <w:pPr>
              <w:jc w:val="center"/>
              <w:rPr>
                <w:sz w:val="16"/>
                <w:szCs w:val="16"/>
              </w:rPr>
            </w:pPr>
            <w:r w:rsidRPr="00CC0AC2">
              <w:rPr>
                <w:sz w:val="16"/>
                <w:szCs w:val="16"/>
              </w:rPr>
              <w:t>0.3333</w:t>
            </w:r>
          </w:p>
        </w:tc>
        <w:tc>
          <w:tcPr>
            <w:tcW w:w="990" w:type="dxa"/>
          </w:tcPr>
          <w:p w14:paraId="4DE7A820" w14:textId="04222435" w:rsidR="00B10873" w:rsidRPr="00CC0AC2" w:rsidRDefault="00283B25" w:rsidP="00CC0AC2">
            <w:pPr>
              <w:jc w:val="center"/>
              <w:rPr>
                <w:sz w:val="16"/>
                <w:szCs w:val="16"/>
              </w:rPr>
            </w:pPr>
            <w:r w:rsidRPr="00CC0AC2">
              <w:rPr>
                <w:sz w:val="16"/>
                <w:szCs w:val="16"/>
              </w:rPr>
              <w:t>0.965</w:t>
            </w:r>
          </w:p>
        </w:tc>
      </w:tr>
      <w:tr w:rsidR="003122F9" w14:paraId="153B316F" w14:textId="77777777" w:rsidTr="00CC0AC2">
        <w:tc>
          <w:tcPr>
            <w:tcW w:w="1350" w:type="dxa"/>
          </w:tcPr>
          <w:p w14:paraId="28670CA6" w14:textId="54B7BCA9" w:rsidR="003122F9" w:rsidRPr="00CC0AC2" w:rsidRDefault="003122F9" w:rsidP="003122F9">
            <w:pPr>
              <w:jc w:val="center"/>
              <w:rPr>
                <w:sz w:val="16"/>
                <w:szCs w:val="16"/>
              </w:rPr>
            </w:pPr>
            <w:r w:rsidRPr="00CC0AC2">
              <w:rPr>
                <w:sz w:val="16"/>
                <w:szCs w:val="16"/>
              </w:rPr>
              <w:t>Poly – 4 degree</w:t>
            </w:r>
          </w:p>
        </w:tc>
        <w:tc>
          <w:tcPr>
            <w:tcW w:w="630" w:type="dxa"/>
          </w:tcPr>
          <w:p w14:paraId="145CF7F3" w14:textId="282B5529" w:rsidR="003122F9" w:rsidRPr="00CC0AC2" w:rsidRDefault="003122F9" w:rsidP="003122F9">
            <w:pPr>
              <w:jc w:val="center"/>
              <w:rPr>
                <w:sz w:val="16"/>
                <w:szCs w:val="16"/>
              </w:rPr>
            </w:pPr>
            <w:r w:rsidRPr="00CC0AC2">
              <w:rPr>
                <w:sz w:val="16"/>
                <w:szCs w:val="16"/>
              </w:rPr>
              <w:t>4</w:t>
            </w:r>
          </w:p>
        </w:tc>
        <w:tc>
          <w:tcPr>
            <w:tcW w:w="990" w:type="dxa"/>
          </w:tcPr>
          <w:p w14:paraId="4DA0EF3B" w14:textId="78F58C11" w:rsidR="003122F9" w:rsidRPr="00CC0AC2" w:rsidRDefault="003122F9" w:rsidP="003122F9">
            <w:pPr>
              <w:jc w:val="center"/>
              <w:rPr>
                <w:sz w:val="16"/>
                <w:szCs w:val="16"/>
              </w:rPr>
            </w:pPr>
            <w:r w:rsidRPr="00CC0AC2">
              <w:rPr>
                <w:sz w:val="16"/>
                <w:szCs w:val="16"/>
              </w:rPr>
              <w:t>1.875</w:t>
            </w:r>
          </w:p>
        </w:tc>
        <w:tc>
          <w:tcPr>
            <w:tcW w:w="990" w:type="dxa"/>
          </w:tcPr>
          <w:p w14:paraId="32068EFD" w14:textId="7093071D" w:rsidR="003122F9" w:rsidRPr="00CC0AC2" w:rsidRDefault="00283B25" w:rsidP="003122F9">
            <w:pPr>
              <w:jc w:val="center"/>
              <w:rPr>
                <w:sz w:val="16"/>
                <w:szCs w:val="16"/>
              </w:rPr>
            </w:pPr>
            <w:r w:rsidRPr="00CC0AC2">
              <w:rPr>
                <w:sz w:val="16"/>
                <w:szCs w:val="16"/>
              </w:rPr>
              <w:t>0.865</w:t>
            </w:r>
          </w:p>
        </w:tc>
        <w:tc>
          <w:tcPr>
            <w:tcW w:w="1440" w:type="dxa"/>
          </w:tcPr>
          <w:p w14:paraId="40A8509C" w14:textId="21637774" w:rsidR="003122F9" w:rsidRPr="00CC0AC2" w:rsidRDefault="003122F9" w:rsidP="003122F9">
            <w:pPr>
              <w:jc w:val="center"/>
              <w:rPr>
                <w:sz w:val="16"/>
                <w:szCs w:val="16"/>
              </w:rPr>
            </w:pPr>
            <w:r w:rsidRPr="00CC0AC2">
              <w:rPr>
                <w:sz w:val="16"/>
                <w:szCs w:val="16"/>
              </w:rPr>
              <w:t>Poly – 5 degree</w:t>
            </w:r>
          </w:p>
        </w:tc>
        <w:tc>
          <w:tcPr>
            <w:tcW w:w="540" w:type="dxa"/>
          </w:tcPr>
          <w:p w14:paraId="14293C34" w14:textId="6600C5A2" w:rsidR="003122F9" w:rsidRPr="00CC0AC2" w:rsidRDefault="003122F9" w:rsidP="003122F9">
            <w:pPr>
              <w:jc w:val="center"/>
              <w:rPr>
                <w:sz w:val="16"/>
                <w:szCs w:val="16"/>
                <w:lang w:eastAsia="zh-TW"/>
              </w:rPr>
            </w:pPr>
            <w:r w:rsidRPr="00CC0AC2">
              <w:rPr>
                <w:sz w:val="16"/>
                <w:szCs w:val="16"/>
              </w:rPr>
              <w:t>1</w:t>
            </w:r>
          </w:p>
        </w:tc>
        <w:tc>
          <w:tcPr>
            <w:tcW w:w="990" w:type="dxa"/>
          </w:tcPr>
          <w:p w14:paraId="0CF74DF7" w14:textId="1A96D594" w:rsidR="003122F9" w:rsidRPr="00CC0AC2" w:rsidRDefault="003122F9" w:rsidP="003122F9">
            <w:pPr>
              <w:jc w:val="center"/>
              <w:rPr>
                <w:sz w:val="16"/>
                <w:szCs w:val="16"/>
              </w:rPr>
            </w:pPr>
            <w:r w:rsidRPr="00CC0AC2">
              <w:rPr>
                <w:sz w:val="16"/>
                <w:szCs w:val="16"/>
              </w:rPr>
              <w:t>0.3333</w:t>
            </w:r>
          </w:p>
        </w:tc>
        <w:tc>
          <w:tcPr>
            <w:tcW w:w="990" w:type="dxa"/>
          </w:tcPr>
          <w:p w14:paraId="0676C39E" w14:textId="5ACBA62B" w:rsidR="003122F9" w:rsidRPr="00CC0AC2" w:rsidRDefault="00283B25" w:rsidP="003122F9">
            <w:pPr>
              <w:jc w:val="center"/>
              <w:rPr>
                <w:sz w:val="16"/>
                <w:szCs w:val="16"/>
              </w:rPr>
            </w:pPr>
            <w:r w:rsidRPr="00CC0AC2">
              <w:rPr>
                <w:sz w:val="16"/>
                <w:szCs w:val="16"/>
              </w:rPr>
              <w:t>0.962</w:t>
            </w:r>
          </w:p>
        </w:tc>
      </w:tr>
    </w:tbl>
    <w:p w14:paraId="1AE4292C" w14:textId="5CC9CD7D" w:rsidR="008B03A1" w:rsidRDefault="00BA44CD" w:rsidP="008B03A1">
      <w:r>
        <w:rPr>
          <w:noProof/>
          <w14:ligatures w14:val="none"/>
          <w14:numForm w14:val="default"/>
          <w14:numSpacing w14:val="default"/>
        </w:rPr>
        <w:lastRenderedPageBreak/>
        <w:drawing>
          <wp:anchor distT="0" distB="0" distL="114300" distR="114300" simplePos="0" relativeHeight="251660288" behindDoc="0" locked="0" layoutInCell="1" allowOverlap="1" wp14:anchorId="0EAB6FC8" wp14:editId="1A180CF8">
            <wp:simplePos x="0" y="0"/>
            <wp:positionH relativeFrom="column">
              <wp:posOffset>82550</wp:posOffset>
            </wp:positionH>
            <wp:positionV relativeFrom="paragraph">
              <wp:posOffset>60585</wp:posOffset>
            </wp:positionV>
            <wp:extent cx="4813935" cy="2646680"/>
            <wp:effectExtent l="0" t="0" r="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13935" cy="2646680"/>
                    </a:xfrm>
                    <a:prstGeom prst="rect">
                      <a:avLst/>
                    </a:prstGeom>
                  </pic:spPr>
                </pic:pic>
              </a:graphicData>
            </a:graphic>
            <wp14:sizeRelH relativeFrom="page">
              <wp14:pctWidth>0</wp14:pctWidth>
            </wp14:sizeRelH>
            <wp14:sizeRelV relativeFrom="page">
              <wp14:pctHeight>0</wp14:pctHeight>
            </wp14:sizeRelV>
          </wp:anchor>
        </w:drawing>
      </w:r>
    </w:p>
    <w:p w14:paraId="3E0C3927" w14:textId="6E1DF404" w:rsidR="008B03A1" w:rsidRDefault="008B03A1" w:rsidP="008B03A1">
      <w:pPr>
        <w:pStyle w:val="FigureCaption"/>
        <w:numPr>
          <w:ilvl w:val="0"/>
          <w:numId w:val="0"/>
        </w:numPr>
        <w:ind w:left="1800"/>
      </w:pPr>
      <w:r w:rsidRPr="006713C5">
        <w:rPr>
          <w:b/>
          <w:bCs w:val="0"/>
          <w:i/>
          <w:iCs/>
          <w:szCs w:val="17"/>
        </w:rPr>
        <w:t xml:space="preserve">Figure </w:t>
      </w:r>
      <w:r>
        <w:rPr>
          <w:b/>
          <w:bCs w:val="0"/>
          <w:i/>
          <w:iCs/>
          <w:szCs w:val="17"/>
        </w:rPr>
        <w:t>4</w:t>
      </w:r>
      <w:r>
        <w:t xml:space="preserve"> - The accuracy </w:t>
      </w:r>
      <w:r w:rsidR="00C45C6C">
        <w:t xml:space="preserve">using the optimized </w:t>
      </w:r>
      <w:proofErr w:type="spellStart"/>
      <w:r w:rsidR="00C45C6C" w:rsidRPr="002204F9">
        <w:rPr>
          <w:i/>
          <w:iCs/>
        </w:rPr>
        <w:t>rbf</w:t>
      </w:r>
      <w:proofErr w:type="spellEnd"/>
      <w:r w:rsidR="00C45C6C">
        <w:t xml:space="preserve"> Kernel</w:t>
      </w:r>
      <w:r w:rsidR="008F0FC5">
        <w:t xml:space="preserve"> for</w:t>
      </w:r>
      <w:r>
        <w:t xml:space="preserve"> (a) diabetes and (d) phishing datasets. The accuracy under variant </w:t>
      </w:r>
      <w:r w:rsidR="008F0FC5">
        <w:t xml:space="preserve">degree of </w:t>
      </w:r>
      <w:r w:rsidR="008F0FC5" w:rsidRPr="002204F9">
        <w:rPr>
          <w:i/>
          <w:iCs/>
        </w:rPr>
        <w:t>poly</w:t>
      </w:r>
      <w:r w:rsidR="008F0FC5">
        <w:t xml:space="preserve"> Kernel</w:t>
      </w:r>
      <w:r>
        <w:t xml:space="preserve"> for (b) diabetes and (e) phishing datasets are also shown. The accuracy using the optimized parameters </w:t>
      </w:r>
      <w:r w:rsidR="008F0FC5">
        <w:t xml:space="preserve">of SVM </w:t>
      </w:r>
      <w:r>
        <w:t>classifier are shown in (c) and (f) for diabetes and phishing, respectively.</w:t>
      </w:r>
    </w:p>
    <w:p w14:paraId="72825EEA" w14:textId="15D2F951" w:rsidR="00417F0E" w:rsidRPr="00F70249" w:rsidRDefault="00637CB4" w:rsidP="00417F0E">
      <w:pPr>
        <w:pStyle w:val="Heading2"/>
      </w:pPr>
      <w:r>
        <w:t>Neural Networ</w:t>
      </w:r>
      <w:r w:rsidR="00B858D8">
        <w:t>k</w:t>
      </w:r>
      <w:r>
        <w:t>s</w:t>
      </w:r>
    </w:p>
    <w:p w14:paraId="401659A0" w14:textId="3315B692" w:rsidR="008323C8" w:rsidRDefault="00892947" w:rsidP="008B03A1">
      <w:pPr>
        <w:rPr>
          <w:lang w:eastAsia="zh-TW"/>
        </w:rPr>
      </w:pPr>
      <w:r>
        <w:rPr>
          <w:lang w:eastAsia="zh-TW"/>
        </w:rPr>
        <w:t xml:space="preserve">Neural Networks performs backpropagation method for optimizing the </w:t>
      </w:r>
      <w:r w:rsidR="00F90DF3">
        <w:rPr>
          <w:lang w:eastAsia="zh-TW"/>
        </w:rPr>
        <w:t xml:space="preserve">weight of </w:t>
      </w:r>
      <w:r w:rsidR="000323D8">
        <w:rPr>
          <w:lang w:eastAsia="zh-TW"/>
        </w:rPr>
        <w:t>neuron</w:t>
      </w:r>
      <w:r w:rsidR="00F90DF3">
        <w:rPr>
          <w:lang w:eastAsia="zh-TW"/>
        </w:rPr>
        <w:t xml:space="preserve"> and the bias</w:t>
      </w:r>
      <w:r w:rsidR="001D0042">
        <w:rPr>
          <w:lang w:eastAsia="zh-TW"/>
        </w:rPr>
        <w:t xml:space="preserve"> [9]</w:t>
      </w:r>
      <w:r w:rsidR="00F90DF3">
        <w:rPr>
          <w:lang w:eastAsia="zh-TW"/>
        </w:rPr>
        <w:t xml:space="preserve">. </w:t>
      </w:r>
      <w:r w:rsidR="00FF5625">
        <w:rPr>
          <w:lang w:eastAsia="zh-TW"/>
        </w:rPr>
        <w:t>The most interesting parameter</w:t>
      </w:r>
      <w:r w:rsidR="00305E63">
        <w:rPr>
          <w:lang w:eastAsia="zh-TW"/>
        </w:rPr>
        <w:t>s</w:t>
      </w:r>
      <w:r w:rsidR="00FF5625">
        <w:rPr>
          <w:lang w:eastAsia="zh-TW"/>
        </w:rPr>
        <w:t xml:space="preserve"> </w:t>
      </w:r>
      <w:r w:rsidR="00667ADA">
        <w:rPr>
          <w:lang w:eastAsia="zh-TW"/>
        </w:rPr>
        <w:t xml:space="preserve">to be tuned </w:t>
      </w:r>
      <w:r w:rsidR="00FF5625">
        <w:rPr>
          <w:lang w:eastAsia="zh-TW"/>
        </w:rPr>
        <w:t xml:space="preserve">in Neural Network </w:t>
      </w:r>
      <w:r w:rsidR="00305E63">
        <w:rPr>
          <w:lang w:eastAsia="zh-TW"/>
        </w:rPr>
        <w:t>are</w:t>
      </w:r>
      <w:r w:rsidR="00667ADA">
        <w:rPr>
          <w:lang w:eastAsia="zh-TW"/>
        </w:rPr>
        <w:t xml:space="preserve"> the</w:t>
      </w:r>
      <w:r w:rsidR="00305E63">
        <w:rPr>
          <w:lang w:eastAsia="zh-TW"/>
        </w:rPr>
        <w:t xml:space="preserve"> hidden layer </w:t>
      </w:r>
      <w:r w:rsidR="00667ADA">
        <w:rPr>
          <w:lang w:eastAsia="zh-TW"/>
        </w:rPr>
        <w:t xml:space="preserve">size, representing the number of neurons in </w:t>
      </w:r>
      <w:proofErr w:type="spellStart"/>
      <w:r w:rsidR="00667ADA">
        <w:rPr>
          <w:lang w:eastAsia="zh-TW"/>
        </w:rPr>
        <w:t>ith</w:t>
      </w:r>
      <w:proofErr w:type="spellEnd"/>
      <w:r w:rsidR="00667ADA">
        <w:rPr>
          <w:lang w:eastAsia="zh-TW"/>
        </w:rPr>
        <w:t xml:space="preserve"> layer, the penalty parameter</w:t>
      </w:r>
      <w:r w:rsidR="00305E63">
        <w:rPr>
          <w:lang w:eastAsia="zh-TW"/>
        </w:rPr>
        <w:t xml:space="preserve"> alpha, </w:t>
      </w:r>
      <w:r w:rsidR="00667ADA">
        <w:rPr>
          <w:lang w:eastAsia="zh-TW"/>
        </w:rPr>
        <w:t xml:space="preserve">activation function and learning rate for weight </w:t>
      </w:r>
      <w:proofErr w:type="spellStart"/>
      <w:r w:rsidR="00667ADA">
        <w:rPr>
          <w:lang w:eastAsia="zh-TW"/>
        </w:rPr>
        <w:t>updats</w:t>
      </w:r>
      <w:proofErr w:type="spellEnd"/>
      <w:r w:rsidR="00667ADA">
        <w:rPr>
          <w:lang w:eastAsia="zh-TW"/>
        </w:rPr>
        <w:t xml:space="preserve">. </w:t>
      </w:r>
      <w:proofErr w:type="gramStart"/>
      <w:r w:rsidR="00667ADA">
        <w:rPr>
          <w:lang w:eastAsia="zh-TW"/>
        </w:rPr>
        <w:t>Again</w:t>
      </w:r>
      <w:proofErr w:type="gramEnd"/>
      <w:r w:rsidR="00667ADA">
        <w:rPr>
          <w:lang w:eastAsia="zh-TW"/>
        </w:rPr>
        <w:t xml:space="preserve"> there are too many parameters to be optimized, </w:t>
      </w:r>
      <w:r w:rsidR="00305E63">
        <w:rPr>
          <w:lang w:eastAsia="zh-TW"/>
        </w:rPr>
        <w:t xml:space="preserve">therefore, the </w:t>
      </w:r>
      <w:proofErr w:type="spellStart"/>
      <w:r w:rsidR="00305E63">
        <w:rPr>
          <w:lang w:eastAsia="zh-TW"/>
        </w:rPr>
        <w:t>gridSearchCV</w:t>
      </w:r>
      <w:proofErr w:type="spellEnd"/>
      <w:r w:rsidR="00305E63">
        <w:rPr>
          <w:lang w:eastAsia="zh-TW"/>
        </w:rPr>
        <w:t xml:space="preserve"> again used first for narrowing down the range of </w:t>
      </w:r>
      <w:r w:rsidR="008323C8">
        <w:rPr>
          <w:lang w:eastAsia="zh-TW"/>
        </w:rPr>
        <w:t xml:space="preserve">each parameters. The activation function as </w:t>
      </w:r>
      <w:proofErr w:type="spellStart"/>
      <w:r w:rsidR="008323C8">
        <w:rPr>
          <w:lang w:eastAsia="zh-TW"/>
        </w:rPr>
        <w:t>relu</w:t>
      </w:r>
      <w:proofErr w:type="spellEnd"/>
      <w:r w:rsidR="008323C8">
        <w:rPr>
          <w:lang w:eastAsia="zh-TW"/>
        </w:rPr>
        <w:t xml:space="preserve"> and the </w:t>
      </w:r>
      <w:proofErr w:type="spellStart"/>
      <w:r w:rsidR="008323C8">
        <w:rPr>
          <w:lang w:eastAsia="zh-TW"/>
        </w:rPr>
        <w:t>learning_rate</w:t>
      </w:r>
      <w:proofErr w:type="spellEnd"/>
      <w:r w:rsidR="008323C8">
        <w:rPr>
          <w:lang w:eastAsia="zh-TW"/>
        </w:rPr>
        <w:t xml:space="preserve"> as constant </w:t>
      </w:r>
      <w:proofErr w:type="gramStart"/>
      <w:r w:rsidR="008323C8">
        <w:rPr>
          <w:lang w:eastAsia="zh-TW"/>
        </w:rPr>
        <w:t>are</w:t>
      </w:r>
      <w:proofErr w:type="gramEnd"/>
      <w:r w:rsidR="008323C8">
        <w:rPr>
          <w:lang w:eastAsia="zh-TW"/>
        </w:rPr>
        <w:t xml:space="preserve"> found to be the best in both cases. Also, the hidden layer size of (250, 500). During the </w:t>
      </w:r>
      <w:proofErr w:type="spellStart"/>
      <w:r w:rsidR="008323C8">
        <w:rPr>
          <w:lang w:eastAsia="zh-TW"/>
        </w:rPr>
        <w:t>gridSearchCV</w:t>
      </w:r>
      <w:proofErr w:type="spellEnd"/>
      <w:r w:rsidR="008323C8">
        <w:rPr>
          <w:lang w:eastAsia="zh-TW"/>
        </w:rPr>
        <w:t xml:space="preserve"> scan, I found that the larger the neuron size in hidden layer, more time is required for training for each weight. And a larger size of (300, 600) was not selected, demonstrating the fact that more hidden layer size will cause overfitting and increase the bias in validation sets.</w:t>
      </w:r>
    </w:p>
    <w:p w14:paraId="5D3251C7" w14:textId="7289FFF6" w:rsidR="008B03A1" w:rsidRDefault="008323C8" w:rsidP="008B03A1">
      <w:pPr>
        <w:rPr>
          <w:lang w:eastAsia="zh-TW"/>
        </w:rPr>
      </w:pPr>
      <w:r>
        <w:rPr>
          <w:lang w:eastAsia="zh-TW"/>
        </w:rPr>
        <w:t>The</w:t>
      </w:r>
      <w:r w:rsidR="00305E63">
        <w:rPr>
          <w:lang w:eastAsia="zh-TW"/>
        </w:rPr>
        <w:t xml:space="preserve"> finer scan of </w:t>
      </w:r>
      <w:r>
        <w:rPr>
          <w:lang w:eastAsia="zh-TW"/>
        </w:rPr>
        <w:t xml:space="preserve">penalty parameter </w:t>
      </w:r>
      <w:r w:rsidR="00305E63">
        <w:rPr>
          <w:lang w:eastAsia="zh-TW"/>
        </w:rPr>
        <w:t xml:space="preserve">alpha </w:t>
      </w:r>
      <w:r>
        <w:rPr>
          <w:lang w:eastAsia="zh-TW"/>
        </w:rPr>
        <w:t>is</w:t>
      </w:r>
      <w:r w:rsidR="00305E63">
        <w:rPr>
          <w:lang w:eastAsia="zh-TW"/>
        </w:rPr>
        <w:t xml:space="preserve"> shown in Figure 5.a and 5.c</w:t>
      </w:r>
      <w:r w:rsidR="00C16A60">
        <w:rPr>
          <w:lang w:eastAsia="zh-TW"/>
        </w:rPr>
        <w:t xml:space="preserve">. The small number of </w:t>
      </w:r>
      <w:proofErr w:type="gramStart"/>
      <w:r w:rsidR="00C16A60">
        <w:rPr>
          <w:lang w:eastAsia="zh-TW"/>
        </w:rPr>
        <w:t>alpha</w:t>
      </w:r>
      <w:proofErr w:type="gramEnd"/>
      <w:r w:rsidR="00C16A60">
        <w:rPr>
          <w:lang w:eastAsia="zh-TW"/>
        </w:rPr>
        <w:t xml:space="preserve"> could help lowering both bias and variance for validation </w:t>
      </w:r>
      <w:r w:rsidR="00C16A60">
        <w:rPr>
          <w:lang w:eastAsia="zh-TW"/>
        </w:rPr>
        <w:lastRenderedPageBreak/>
        <w:t xml:space="preserve">sets, however, it increase the bias for both training and validation sets dramatically. </w:t>
      </w:r>
      <w:proofErr w:type="gramStart"/>
      <w:r w:rsidR="00C16A60">
        <w:rPr>
          <w:lang w:eastAsia="zh-TW"/>
        </w:rPr>
        <w:t>So</w:t>
      </w:r>
      <w:proofErr w:type="gramEnd"/>
      <w:r w:rsidR="00C16A60">
        <w:rPr>
          <w:lang w:eastAsia="zh-TW"/>
        </w:rPr>
        <w:t xml:space="preserve"> the number of alpha</w:t>
      </w:r>
      <w:r w:rsidR="00305E63">
        <w:rPr>
          <w:lang w:eastAsia="zh-TW"/>
        </w:rPr>
        <w:t xml:space="preserve"> </w:t>
      </w:r>
      <w:r w:rsidR="00C16A60">
        <w:rPr>
          <w:lang w:eastAsia="zh-TW"/>
        </w:rPr>
        <w:t xml:space="preserve">has to be carefully tuned. </w:t>
      </w:r>
      <w:r w:rsidR="00305E63">
        <w:rPr>
          <w:lang w:eastAsia="zh-TW"/>
        </w:rPr>
        <w:t xml:space="preserve">The final results using the optimized </w:t>
      </w:r>
      <w:r w:rsidR="0053777E">
        <w:rPr>
          <w:lang w:eastAsia="zh-TW"/>
        </w:rPr>
        <w:t>Neural Network classifier are shown in Figure 5.b and 5.d</w:t>
      </w:r>
      <w:r w:rsidR="00C16A60">
        <w:rPr>
          <w:lang w:eastAsia="zh-TW"/>
        </w:rPr>
        <w:t>, showing low bias for both datasets. And we could clearly see the validation scores is highly depends on the percentage of instance used, more data helps achieving better performance in learning curve</w:t>
      </w:r>
      <w:r w:rsidR="005C6911">
        <w:rPr>
          <w:lang w:eastAsia="zh-TW"/>
        </w:rPr>
        <w:t>.</w:t>
      </w:r>
    </w:p>
    <w:tbl>
      <w:tblPr>
        <w:tblStyle w:val="TableGrid"/>
        <w:tblW w:w="7920" w:type="dxa"/>
        <w:tblInd w:w="-5" w:type="dxa"/>
        <w:tblLook w:val="04A0" w:firstRow="1" w:lastRow="0" w:firstColumn="1" w:lastColumn="0" w:noHBand="0" w:noVBand="1"/>
      </w:tblPr>
      <w:tblGrid>
        <w:gridCol w:w="990"/>
        <w:gridCol w:w="990"/>
        <w:gridCol w:w="990"/>
        <w:gridCol w:w="990"/>
        <w:gridCol w:w="990"/>
        <w:gridCol w:w="990"/>
        <w:gridCol w:w="990"/>
        <w:gridCol w:w="990"/>
      </w:tblGrid>
      <w:tr w:rsidR="008B03A1" w14:paraId="0C9F363F" w14:textId="77777777" w:rsidTr="00CC0AC2">
        <w:tc>
          <w:tcPr>
            <w:tcW w:w="3960" w:type="dxa"/>
            <w:gridSpan w:val="4"/>
          </w:tcPr>
          <w:p w14:paraId="6E783A3F" w14:textId="77777777" w:rsidR="008B03A1" w:rsidRPr="00431D54" w:rsidRDefault="008B03A1" w:rsidP="00CC0AC2">
            <w:pPr>
              <w:jc w:val="center"/>
              <w:rPr>
                <w:sz w:val="16"/>
                <w:szCs w:val="16"/>
              </w:rPr>
            </w:pPr>
            <w:r w:rsidRPr="00431D54">
              <w:rPr>
                <w:sz w:val="16"/>
                <w:szCs w:val="16"/>
              </w:rPr>
              <w:t>Diabetes</w:t>
            </w:r>
          </w:p>
        </w:tc>
        <w:tc>
          <w:tcPr>
            <w:tcW w:w="3960" w:type="dxa"/>
            <w:gridSpan w:val="4"/>
          </w:tcPr>
          <w:p w14:paraId="155F85DD" w14:textId="77777777" w:rsidR="008B03A1" w:rsidRPr="00431D54" w:rsidRDefault="008B03A1" w:rsidP="00CC0AC2">
            <w:pPr>
              <w:jc w:val="center"/>
              <w:rPr>
                <w:sz w:val="16"/>
                <w:szCs w:val="16"/>
              </w:rPr>
            </w:pPr>
            <w:r w:rsidRPr="00431D54">
              <w:rPr>
                <w:sz w:val="16"/>
                <w:szCs w:val="16"/>
              </w:rPr>
              <w:t>Phishing</w:t>
            </w:r>
          </w:p>
        </w:tc>
      </w:tr>
      <w:tr w:rsidR="00892947" w14:paraId="3B52C17F" w14:textId="77777777" w:rsidTr="00CC0AC2">
        <w:tc>
          <w:tcPr>
            <w:tcW w:w="990" w:type="dxa"/>
          </w:tcPr>
          <w:p w14:paraId="52F0C2E3" w14:textId="7BA353B2" w:rsidR="00892947" w:rsidRPr="00431D54" w:rsidRDefault="00892947" w:rsidP="00892947">
            <w:pPr>
              <w:jc w:val="center"/>
              <w:rPr>
                <w:sz w:val="16"/>
                <w:szCs w:val="16"/>
              </w:rPr>
            </w:pPr>
            <w:r>
              <w:rPr>
                <w:sz w:val="16"/>
                <w:szCs w:val="16"/>
              </w:rPr>
              <w:t>Hidden layer</w:t>
            </w:r>
          </w:p>
        </w:tc>
        <w:tc>
          <w:tcPr>
            <w:tcW w:w="990" w:type="dxa"/>
          </w:tcPr>
          <w:p w14:paraId="79715A8C" w14:textId="0425BD0C" w:rsidR="00892947" w:rsidRPr="00431D54" w:rsidRDefault="00892947" w:rsidP="00892947">
            <w:pPr>
              <w:jc w:val="center"/>
              <w:rPr>
                <w:sz w:val="16"/>
                <w:szCs w:val="16"/>
              </w:rPr>
            </w:pPr>
            <w:r>
              <w:rPr>
                <w:sz w:val="16"/>
                <w:szCs w:val="16"/>
              </w:rPr>
              <w:t>Activation function</w:t>
            </w:r>
          </w:p>
        </w:tc>
        <w:tc>
          <w:tcPr>
            <w:tcW w:w="990" w:type="dxa"/>
          </w:tcPr>
          <w:p w14:paraId="0CABB622" w14:textId="5D220182" w:rsidR="00892947" w:rsidRPr="00431D54" w:rsidRDefault="00892947" w:rsidP="00892947">
            <w:pPr>
              <w:jc w:val="center"/>
              <w:rPr>
                <w:sz w:val="16"/>
                <w:szCs w:val="16"/>
              </w:rPr>
            </w:pPr>
            <w:r>
              <w:rPr>
                <w:sz w:val="16"/>
                <w:szCs w:val="16"/>
              </w:rPr>
              <w:t>Alpha</w:t>
            </w:r>
          </w:p>
        </w:tc>
        <w:tc>
          <w:tcPr>
            <w:tcW w:w="990" w:type="dxa"/>
          </w:tcPr>
          <w:p w14:paraId="3276E0D6" w14:textId="77777777" w:rsidR="00892947" w:rsidRPr="00431D54" w:rsidRDefault="00892947" w:rsidP="00892947">
            <w:pPr>
              <w:jc w:val="center"/>
              <w:rPr>
                <w:sz w:val="16"/>
                <w:szCs w:val="16"/>
              </w:rPr>
            </w:pPr>
            <w:r w:rsidRPr="00431D54">
              <w:rPr>
                <w:sz w:val="16"/>
                <w:szCs w:val="16"/>
              </w:rPr>
              <w:t>F1 score</w:t>
            </w:r>
          </w:p>
        </w:tc>
        <w:tc>
          <w:tcPr>
            <w:tcW w:w="990" w:type="dxa"/>
          </w:tcPr>
          <w:p w14:paraId="159C4B36" w14:textId="54EF61E5" w:rsidR="00892947" w:rsidRPr="00431D54" w:rsidRDefault="00892947" w:rsidP="00892947">
            <w:pPr>
              <w:jc w:val="center"/>
              <w:rPr>
                <w:sz w:val="16"/>
                <w:szCs w:val="16"/>
              </w:rPr>
            </w:pPr>
            <w:r>
              <w:rPr>
                <w:sz w:val="16"/>
                <w:szCs w:val="16"/>
              </w:rPr>
              <w:t>Hidden layer</w:t>
            </w:r>
          </w:p>
        </w:tc>
        <w:tc>
          <w:tcPr>
            <w:tcW w:w="990" w:type="dxa"/>
          </w:tcPr>
          <w:p w14:paraId="27FE0573" w14:textId="2B41FF96" w:rsidR="00892947" w:rsidRPr="00431D54" w:rsidRDefault="00892947" w:rsidP="00892947">
            <w:pPr>
              <w:jc w:val="center"/>
              <w:rPr>
                <w:sz w:val="16"/>
                <w:szCs w:val="16"/>
              </w:rPr>
            </w:pPr>
            <w:r>
              <w:rPr>
                <w:sz w:val="16"/>
                <w:szCs w:val="16"/>
              </w:rPr>
              <w:t>Activation function</w:t>
            </w:r>
          </w:p>
        </w:tc>
        <w:tc>
          <w:tcPr>
            <w:tcW w:w="990" w:type="dxa"/>
          </w:tcPr>
          <w:p w14:paraId="5723D468" w14:textId="177A5800" w:rsidR="00892947" w:rsidRPr="00431D54" w:rsidRDefault="00892947" w:rsidP="00892947">
            <w:pPr>
              <w:jc w:val="center"/>
              <w:rPr>
                <w:sz w:val="16"/>
                <w:szCs w:val="16"/>
              </w:rPr>
            </w:pPr>
            <w:r>
              <w:rPr>
                <w:sz w:val="16"/>
                <w:szCs w:val="16"/>
              </w:rPr>
              <w:t>Alpha</w:t>
            </w:r>
          </w:p>
        </w:tc>
        <w:tc>
          <w:tcPr>
            <w:tcW w:w="990" w:type="dxa"/>
          </w:tcPr>
          <w:p w14:paraId="14988C80" w14:textId="3B15FBD7" w:rsidR="00892947" w:rsidRPr="00431D54" w:rsidRDefault="00892947" w:rsidP="00892947">
            <w:pPr>
              <w:jc w:val="center"/>
              <w:rPr>
                <w:sz w:val="16"/>
                <w:szCs w:val="16"/>
              </w:rPr>
            </w:pPr>
            <w:r w:rsidRPr="00431D54">
              <w:rPr>
                <w:sz w:val="16"/>
                <w:szCs w:val="16"/>
              </w:rPr>
              <w:t>F1 score</w:t>
            </w:r>
          </w:p>
        </w:tc>
      </w:tr>
      <w:tr w:rsidR="00892947" w14:paraId="2AEA1218" w14:textId="77777777" w:rsidTr="00CC0AC2">
        <w:tc>
          <w:tcPr>
            <w:tcW w:w="990" w:type="dxa"/>
          </w:tcPr>
          <w:p w14:paraId="70D60B69" w14:textId="15186621" w:rsidR="00892947" w:rsidRPr="00431D54" w:rsidRDefault="00892947" w:rsidP="00892947">
            <w:pPr>
              <w:jc w:val="center"/>
              <w:rPr>
                <w:sz w:val="16"/>
                <w:szCs w:val="16"/>
              </w:rPr>
            </w:pPr>
            <w:r>
              <w:rPr>
                <w:sz w:val="16"/>
                <w:szCs w:val="16"/>
              </w:rPr>
              <w:t>(250, 500)</w:t>
            </w:r>
          </w:p>
        </w:tc>
        <w:tc>
          <w:tcPr>
            <w:tcW w:w="990" w:type="dxa"/>
          </w:tcPr>
          <w:p w14:paraId="5E80B906" w14:textId="4675DAD8" w:rsidR="00892947" w:rsidRPr="00431D54" w:rsidRDefault="00892947" w:rsidP="00892947">
            <w:pPr>
              <w:jc w:val="center"/>
              <w:rPr>
                <w:sz w:val="16"/>
                <w:szCs w:val="16"/>
              </w:rPr>
            </w:pPr>
            <w:proofErr w:type="spellStart"/>
            <w:r>
              <w:rPr>
                <w:sz w:val="16"/>
                <w:szCs w:val="16"/>
              </w:rPr>
              <w:t>relu</w:t>
            </w:r>
            <w:proofErr w:type="spellEnd"/>
          </w:p>
        </w:tc>
        <w:tc>
          <w:tcPr>
            <w:tcW w:w="990" w:type="dxa"/>
          </w:tcPr>
          <w:p w14:paraId="0B46FB04" w14:textId="3158CFC6" w:rsidR="00892947" w:rsidRPr="00431D54" w:rsidRDefault="00892947" w:rsidP="00892947">
            <w:pPr>
              <w:jc w:val="center"/>
              <w:rPr>
                <w:sz w:val="16"/>
                <w:szCs w:val="16"/>
              </w:rPr>
            </w:pPr>
            <w:r>
              <w:rPr>
                <w:sz w:val="16"/>
                <w:szCs w:val="16"/>
              </w:rPr>
              <w:t>0.5</w:t>
            </w:r>
          </w:p>
        </w:tc>
        <w:tc>
          <w:tcPr>
            <w:tcW w:w="990" w:type="dxa"/>
          </w:tcPr>
          <w:p w14:paraId="3D188825" w14:textId="1721CACC" w:rsidR="00892947" w:rsidRPr="00431D54" w:rsidRDefault="00892947" w:rsidP="00892947">
            <w:pPr>
              <w:jc w:val="center"/>
              <w:rPr>
                <w:sz w:val="16"/>
                <w:szCs w:val="16"/>
              </w:rPr>
            </w:pPr>
            <w:r w:rsidRPr="00431D54">
              <w:rPr>
                <w:sz w:val="16"/>
                <w:szCs w:val="16"/>
              </w:rPr>
              <w:t>0.9</w:t>
            </w:r>
            <w:r>
              <w:rPr>
                <w:sz w:val="16"/>
                <w:szCs w:val="16"/>
              </w:rPr>
              <w:t>3</w:t>
            </w:r>
          </w:p>
        </w:tc>
        <w:tc>
          <w:tcPr>
            <w:tcW w:w="990" w:type="dxa"/>
          </w:tcPr>
          <w:p w14:paraId="712BB60D" w14:textId="6CF55EA8" w:rsidR="00892947" w:rsidRPr="00431D54" w:rsidRDefault="00892947" w:rsidP="00892947">
            <w:pPr>
              <w:jc w:val="center"/>
              <w:rPr>
                <w:sz w:val="16"/>
                <w:szCs w:val="16"/>
              </w:rPr>
            </w:pPr>
            <w:r>
              <w:rPr>
                <w:sz w:val="16"/>
                <w:szCs w:val="16"/>
              </w:rPr>
              <w:t>(250, 500)</w:t>
            </w:r>
          </w:p>
        </w:tc>
        <w:tc>
          <w:tcPr>
            <w:tcW w:w="990" w:type="dxa"/>
          </w:tcPr>
          <w:p w14:paraId="34F3FCEC" w14:textId="26B1E718" w:rsidR="00892947" w:rsidRPr="00431D54" w:rsidRDefault="00892947" w:rsidP="00892947">
            <w:pPr>
              <w:jc w:val="center"/>
              <w:rPr>
                <w:sz w:val="16"/>
                <w:szCs w:val="16"/>
                <w:lang w:eastAsia="zh-TW"/>
              </w:rPr>
            </w:pPr>
            <w:proofErr w:type="spellStart"/>
            <w:r>
              <w:rPr>
                <w:sz w:val="16"/>
                <w:szCs w:val="16"/>
              </w:rPr>
              <w:t>relu</w:t>
            </w:r>
            <w:proofErr w:type="spellEnd"/>
          </w:p>
        </w:tc>
        <w:tc>
          <w:tcPr>
            <w:tcW w:w="990" w:type="dxa"/>
          </w:tcPr>
          <w:p w14:paraId="0F3AA84E" w14:textId="6DFAA279" w:rsidR="00892947" w:rsidRPr="00431D54" w:rsidRDefault="00892947" w:rsidP="00892947">
            <w:pPr>
              <w:jc w:val="center"/>
              <w:rPr>
                <w:sz w:val="16"/>
                <w:szCs w:val="16"/>
              </w:rPr>
            </w:pPr>
            <w:r>
              <w:rPr>
                <w:sz w:val="16"/>
                <w:szCs w:val="16"/>
              </w:rPr>
              <w:t>0.005</w:t>
            </w:r>
          </w:p>
        </w:tc>
        <w:tc>
          <w:tcPr>
            <w:tcW w:w="990" w:type="dxa"/>
          </w:tcPr>
          <w:p w14:paraId="58575F26" w14:textId="074A3592" w:rsidR="00892947" w:rsidRPr="00431D54" w:rsidRDefault="00892947" w:rsidP="00892947">
            <w:pPr>
              <w:jc w:val="center"/>
              <w:rPr>
                <w:sz w:val="16"/>
                <w:szCs w:val="16"/>
              </w:rPr>
            </w:pPr>
            <w:r w:rsidRPr="00431D54">
              <w:rPr>
                <w:sz w:val="16"/>
                <w:szCs w:val="16"/>
              </w:rPr>
              <w:t>0.9</w:t>
            </w:r>
            <w:r>
              <w:rPr>
                <w:sz w:val="16"/>
                <w:szCs w:val="16"/>
              </w:rPr>
              <w:t>63</w:t>
            </w:r>
          </w:p>
        </w:tc>
      </w:tr>
    </w:tbl>
    <w:p w14:paraId="70C4DBA9" w14:textId="6143D509" w:rsidR="008B03A1" w:rsidRDefault="008323C8" w:rsidP="008B03A1">
      <w:r>
        <w:rPr>
          <w:noProof/>
          <w14:ligatures w14:val="none"/>
          <w14:numForm w14:val="default"/>
          <w14:numSpacing w14:val="default"/>
        </w:rPr>
        <w:drawing>
          <wp:anchor distT="0" distB="0" distL="114300" distR="114300" simplePos="0" relativeHeight="251662336" behindDoc="0" locked="0" layoutInCell="1" allowOverlap="1" wp14:anchorId="29A66035" wp14:editId="5D931B40">
            <wp:simplePos x="0" y="0"/>
            <wp:positionH relativeFrom="column">
              <wp:posOffset>180975</wp:posOffset>
            </wp:positionH>
            <wp:positionV relativeFrom="paragraph">
              <wp:posOffset>242570</wp:posOffset>
            </wp:positionV>
            <wp:extent cx="4179570" cy="2925445"/>
            <wp:effectExtent l="0" t="0" r="0" b="0"/>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9570" cy="2925445"/>
                    </a:xfrm>
                    <a:prstGeom prst="rect">
                      <a:avLst/>
                    </a:prstGeom>
                  </pic:spPr>
                </pic:pic>
              </a:graphicData>
            </a:graphic>
            <wp14:sizeRelH relativeFrom="page">
              <wp14:pctWidth>0</wp14:pctWidth>
            </wp14:sizeRelH>
            <wp14:sizeRelV relativeFrom="page">
              <wp14:pctHeight>0</wp14:pctHeight>
            </wp14:sizeRelV>
          </wp:anchor>
        </w:drawing>
      </w:r>
    </w:p>
    <w:p w14:paraId="66A09AA4" w14:textId="0A6C57E7" w:rsidR="00637CB4" w:rsidRDefault="008B03A1" w:rsidP="00FF5625">
      <w:pPr>
        <w:pStyle w:val="FigureCaption"/>
        <w:numPr>
          <w:ilvl w:val="0"/>
          <w:numId w:val="0"/>
        </w:numPr>
        <w:ind w:left="1800"/>
      </w:pPr>
      <w:r w:rsidRPr="006713C5">
        <w:rPr>
          <w:b/>
          <w:bCs w:val="0"/>
          <w:i/>
          <w:iCs/>
          <w:szCs w:val="17"/>
        </w:rPr>
        <w:t xml:space="preserve">Figure </w:t>
      </w:r>
      <w:r>
        <w:rPr>
          <w:b/>
          <w:bCs w:val="0"/>
          <w:i/>
          <w:iCs/>
          <w:szCs w:val="17"/>
        </w:rPr>
        <w:t>5</w:t>
      </w:r>
      <w:r>
        <w:t xml:space="preserve"> - The accuracy under variant </w:t>
      </w:r>
      <w:r w:rsidR="00307C0E">
        <w:t>alph</w:t>
      </w:r>
      <w:r w:rsidR="005C6911">
        <w:t>a</w:t>
      </w:r>
      <w:r>
        <w:t xml:space="preserve"> for (a) diabetes and (</w:t>
      </w:r>
      <w:r w:rsidR="008B54AF">
        <w:t>c</w:t>
      </w:r>
      <w:r>
        <w:t xml:space="preserve">) phishing datasets. The accuracy using the optimized parameters </w:t>
      </w:r>
      <w:r w:rsidR="005C6911">
        <w:t xml:space="preserve">of </w:t>
      </w:r>
      <w:r w:rsidR="00BA1016">
        <w:t>Neural Network</w:t>
      </w:r>
      <w:r>
        <w:t xml:space="preserve"> classifier are shown in (c) and (f) for diabetes and phishing, respectively.</w:t>
      </w:r>
    </w:p>
    <w:p w14:paraId="2C9B7B1F" w14:textId="15C1FDB7" w:rsidR="00637CB4" w:rsidRDefault="002E1742" w:rsidP="002E1742">
      <w:pPr>
        <w:pStyle w:val="Heading1"/>
      </w:pPr>
      <w:r>
        <w:t>Comparison</w:t>
      </w:r>
    </w:p>
    <w:p w14:paraId="11F1AAD6" w14:textId="1B35DE4C" w:rsidR="002E1742" w:rsidRDefault="002E1742" w:rsidP="002E1742">
      <w:pPr>
        <w:pStyle w:val="Heading2"/>
        <w:numPr>
          <w:ilvl w:val="0"/>
          <w:numId w:val="0"/>
        </w:numPr>
      </w:pPr>
      <w:r>
        <w:t>3.1 Accuracy</w:t>
      </w:r>
    </w:p>
    <w:p w14:paraId="0987C084" w14:textId="5A16A293" w:rsidR="0086624B" w:rsidRDefault="00282B86" w:rsidP="0086624B">
      <w:r>
        <w:t xml:space="preserve">Figure </w:t>
      </w:r>
      <w:r w:rsidR="0077136A">
        <w:t>6</w:t>
      </w:r>
      <w:r>
        <w:t xml:space="preserve"> show the calculated accuracy from training set and testing sets for each algorithm in both data sets. </w:t>
      </w:r>
      <w:r w:rsidR="0085667C">
        <w:t xml:space="preserve">The difference of scores between training/validation </w:t>
      </w:r>
      <w:r w:rsidR="0085667C">
        <w:lastRenderedPageBreak/>
        <w:t>and testing are cl</w:t>
      </w:r>
      <w:r w:rsidR="0085667C">
        <w:rPr>
          <w:lang w:eastAsia="zh-TW"/>
        </w:rPr>
        <w:t>ose in all algorithm, this low</w:t>
      </w:r>
      <w:r w:rsidR="0085667C">
        <w:rPr>
          <w:lang w:eastAsia="zh-TW"/>
        </w:rPr>
        <w:t xml:space="preserve"> </w:t>
      </w:r>
      <w:r w:rsidR="0085667C">
        <w:rPr>
          <w:lang w:eastAsia="zh-TW"/>
        </w:rPr>
        <w:t xml:space="preserve">variance means the optimized models are generalized in both data sets. And the prediction accuracy on testing sets is mostly above 90%, demonstrates the fact that the bias for </w:t>
      </w:r>
      <w:r w:rsidR="00B035BE">
        <w:rPr>
          <w:lang w:eastAsia="zh-TW"/>
        </w:rPr>
        <w:t xml:space="preserve">all </w:t>
      </w:r>
      <w:r w:rsidR="0085667C">
        <w:rPr>
          <w:lang w:eastAsia="zh-TW"/>
        </w:rPr>
        <w:t xml:space="preserve">models </w:t>
      </w:r>
      <w:proofErr w:type="gramStart"/>
      <w:r w:rsidR="0085667C">
        <w:rPr>
          <w:lang w:eastAsia="zh-TW"/>
        </w:rPr>
        <w:t>are</w:t>
      </w:r>
      <w:proofErr w:type="gramEnd"/>
      <w:r w:rsidR="0085667C">
        <w:rPr>
          <w:lang w:eastAsia="zh-TW"/>
        </w:rPr>
        <w:t xml:space="preserve"> also low.</w:t>
      </w:r>
      <w:r w:rsidR="00113244">
        <w:t xml:space="preserve"> </w:t>
      </w:r>
      <w:r>
        <w:t xml:space="preserve">From Figure </w:t>
      </w:r>
      <w:r w:rsidR="0077136A">
        <w:t>6</w:t>
      </w:r>
      <w:r>
        <w:t xml:space="preserve">.a, most of classifiers work well for diabetes datasets besides KNN, the only one which has </w:t>
      </w:r>
      <w:r w:rsidR="0077136A">
        <w:t>scores</w:t>
      </w:r>
      <w:r>
        <w:t xml:space="preserve"> in both training and testing sets</w:t>
      </w:r>
      <w:r w:rsidR="0077136A">
        <w:t xml:space="preserve"> lower than 90%</w:t>
      </w:r>
      <w:r>
        <w:t xml:space="preserve">. </w:t>
      </w:r>
      <w:r w:rsidR="0077136A">
        <w:t>In</w:t>
      </w:r>
      <w:r>
        <w:t xml:space="preserve"> phishing datasets, KNN works pretty well and comparable with other algorithms. The main difference between two datasets is the type of features, which is continuous for diabetes and discrete for phishing. While the feature type is continuous, KNN may perform worse than other algorithms.</w:t>
      </w:r>
      <w:r w:rsidR="00714FC8">
        <w:t xml:space="preserve"> </w:t>
      </w:r>
      <w:r w:rsidR="00113244">
        <w:rPr>
          <w:lang w:eastAsia="zh-TW"/>
        </w:rPr>
        <w:t>DT also works well for phishing dataset but not</w:t>
      </w:r>
      <w:r w:rsidR="00113244">
        <w:rPr>
          <w:lang w:eastAsia="zh-TW"/>
        </w:rPr>
        <w:t xml:space="preserve"> that good</w:t>
      </w:r>
      <w:r w:rsidR="00113244">
        <w:rPr>
          <w:lang w:eastAsia="zh-TW"/>
        </w:rPr>
        <w:t xml:space="preserve"> diabetes, demonstrating the</w:t>
      </w:r>
      <w:r w:rsidR="00342A3A" w:rsidRPr="00342A3A">
        <w:rPr>
          <w:lang w:eastAsia="zh-TW"/>
        </w:rPr>
        <w:t xml:space="preserve"> </w:t>
      </w:r>
      <w:r w:rsidR="00342A3A">
        <w:rPr>
          <w:lang w:eastAsia="zh-TW"/>
        </w:rPr>
        <w:t xml:space="preserve">fact that continuous feature type might degrade the performance </w:t>
      </w:r>
      <w:r w:rsidR="00342A3A">
        <w:rPr>
          <w:lang w:eastAsia="zh-TW"/>
        </w:rPr>
        <w:t>of</w:t>
      </w:r>
      <w:r w:rsidR="00342A3A">
        <w:rPr>
          <w:lang w:eastAsia="zh-TW"/>
        </w:rPr>
        <w:t xml:space="preserve"> DT.</w:t>
      </w:r>
      <w:r w:rsidR="00342A3A">
        <w:t xml:space="preserve"> On the other hand, </w:t>
      </w:r>
      <w:r w:rsidR="006711CF">
        <w:rPr>
          <w:lang w:eastAsia="zh-TW"/>
        </w:rPr>
        <w:t xml:space="preserve">AdaBoost works </w:t>
      </w:r>
      <w:r w:rsidR="000201CB">
        <w:rPr>
          <w:lang w:eastAsia="zh-TW"/>
        </w:rPr>
        <w:t>better than Decision Trees and KNN</w:t>
      </w:r>
      <w:r w:rsidR="00342A3A">
        <w:rPr>
          <w:lang w:eastAsia="zh-TW"/>
        </w:rPr>
        <w:t xml:space="preserve"> in both datasets </w:t>
      </w:r>
      <w:r w:rsidR="000201CB">
        <w:rPr>
          <w:lang w:eastAsia="zh-TW"/>
        </w:rPr>
        <w:t>because Boosting tends to avoid overfitting</w:t>
      </w:r>
      <w:r w:rsidR="00342A3A">
        <w:rPr>
          <w:lang w:eastAsia="zh-TW"/>
        </w:rPr>
        <w:t>, so it might be more independent from the type of dataset.</w:t>
      </w:r>
      <w:r w:rsidR="002B7638">
        <w:rPr>
          <w:lang w:eastAsia="zh-TW"/>
        </w:rPr>
        <w:t xml:space="preserve"> </w:t>
      </w:r>
      <w:r w:rsidR="00342A3A">
        <w:rPr>
          <w:lang w:eastAsia="zh-TW"/>
        </w:rPr>
        <w:t>SVM works well also on phishing data but not diabetes</w:t>
      </w:r>
      <w:r w:rsidR="00636990">
        <w:rPr>
          <w:lang w:eastAsia="zh-TW"/>
        </w:rPr>
        <w:t>, so the Kernel for separating classes might need to be further optimized for continuous type of data. Neural Networks works pretty well in both datasets in terms of accuracy, along with its nature of expensive calculation time. The performance is still a little bit worse than AdaBoost which is not expected. The reason might be</w:t>
      </w:r>
      <w:r w:rsidR="000F7644">
        <w:rPr>
          <w:lang w:eastAsia="zh-TW"/>
        </w:rPr>
        <w:t xml:space="preserve"> the hidden layer and other parameters for Neural Network was not optimized or explored enough, due to the lack of time.</w:t>
      </w:r>
    </w:p>
    <w:p w14:paraId="230DDF67" w14:textId="074C3C5B" w:rsidR="00282B86" w:rsidRDefault="00282B86" w:rsidP="0086624B">
      <w:r>
        <w:rPr>
          <w:noProof/>
          <w14:ligatures w14:val="none"/>
          <w14:numForm w14:val="default"/>
          <w14:numSpacing w14:val="default"/>
        </w:rPr>
        <w:drawing>
          <wp:anchor distT="0" distB="0" distL="114300" distR="114300" simplePos="0" relativeHeight="251663360" behindDoc="0" locked="0" layoutInCell="1" allowOverlap="1" wp14:anchorId="2EAB4EF2" wp14:editId="52C2D5AA">
            <wp:simplePos x="0" y="0"/>
            <wp:positionH relativeFrom="column">
              <wp:posOffset>-85241</wp:posOffset>
            </wp:positionH>
            <wp:positionV relativeFrom="paragraph">
              <wp:posOffset>274084</wp:posOffset>
            </wp:positionV>
            <wp:extent cx="5029200" cy="2213610"/>
            <wp:effectExtent l="0" t="0" r="0" b="0"/>
            <wp:wrapTopAndBottom/>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2213610"/>
                    </a:xfrm>
                    <a:prstGeom prst="rect">
                      <a:avLst/>
                    </a:prstGeom>
                  </pic:spPr>
                </pic:pic>
              </a:graphicData>
            </a:graphic>
            <wp14:sizeRelH relativeFrom="page">
              <wp14:pctWidth>0</wp14:pctWidth>
            </wp14:sizeRelH>
            <wp14:sizeRelV relativeFrom="page">
              <wp14:pctHeight>0</wp14:pctHeight>
            </wp14:sizeRelV>
          </wp:anchor>
        </w:drawing>
      </w:r>
    </w:p>
    <w:p w14:paraId="37F1495E" w14:textId="6F762AA4" w:rsidR="0086624B" w:rsidRDefault="0086624B" w:rsidP="0086624B">
      <w:pPr>
        <w:pStyle w:val="FigureCaption"/>
        <w:numPr>
          <w:ilvl w:val="0"/>
          <w:numId w:val="0"/>
        </w:numPr>
        <w:ind w:left="1800"/>
      </w:pPr>
      <w:r w:rsidRPr="006713C5">
        <w:rPr>
          <w:b/>
          <w:bCs w:val="0"/>
          <w:i/>
          <w:iCs/>
          <w:szCs w:val="17"/>
        </w:rPr>
        <w:t xml:space="preserve">Figure </w:t>
      </w:r>
      <w:r>
        <w:rPr>
          <w:b/>
          <w:bCs w:val="0"/>
          <w:i/>
          <w:iCs/>
          <w:szCs w:val="17"/>
        </w:rPr>
        <w:t>6</w:t>
      </w:r>
      <w:r>
        <w:t xml:space="preserve"> - The </w:t>
      </w:r>
      <w:r w:rsidR="00282B86">
        <w:t>scores calculated from training (blue) and testing sets (orange) for (a) diabetes and (b) phishing datasets</w:t>
      </w:r>
      <w:r w:rsidR="007371B1">
        <w:t>.</w:t>
      </w:r>
    </w:p>
    <w:p w14:paraId="2BE882E1" w14:textId="58E594EC" w:rsidR="002E1742" w:rsidRDefault="002E1742" w:rsidP="002E1742">
      <w:pPr>
        <w:rPr>
          <w:lang w:eastAsia="zh-TW"/>
        </w:rPr>
      </w:pPr>
    </w:p>
    <w:p w14:paraId="4C92D4FE" w14:textId="20D5734A" w:rsidR="002E1742" w:rsidRDefault="002E1742" w:rsidP="002E1742">
      <w:pPr>
        <w:pStyle w:val="Heading2"/>
        <w:numPr>
          <w:ilvl w:val="0"/>
          <w:numId w:val="0"/>
        </w:numPr>
      </w:pPr>
      <w:r>
        <w:lastRenderedPageBreak/>
        <w:t>3.2 Time</w:t>
      </w:r>
    </w:p>
    <w:p w14:paraId="23F01643" w14:textId="22601F34" w:rsidR="002E1742" w:rsidRPr="002E1742" w:rsidRDefault="00807243" w:rsidP="002E1742">
      <w:pPr>
        <w:rPr>
          <w:lang w:eastAsia="zh-TW"/>
        </w:rPr>
      </w:pPr>
      <w:r>
        <w:rPr>
          <w:noProof/>
          <w14:ligatures w14:val="none"/>
          <w14:numForm w14:val="default"/>
          <w14:numSpacing w14:val="default"/>
        </w:rPr>
        <w:drawing>
          <wp:anchor distT="0" distB="0" distL="114300" distR="114300" simplePos="0" relativeHeight="251664384" behindDoc="0" locked="0" layoutInCell="1" allowOverlap="1" wp14:anchorId="14BF93D5" wp14:editId="4B1B4985">
            <wp:simplePos x="0" y="0"/>
            <wp:positionH relativeFrom="column">
              <wp:posOffset>384356</wp:posOffset>
            </wp:positionH>
            <wp:positionV relativeFrom="paragraph">
              <wp:posOffset>4995545</wp:posOffset>
            </wp:positionV>
            <wp:extent cx="4470400" cy="1901190"/>
            <wp:effectExtent l="0" t="0" r="0" b="3810"/>
            <wp:wrapTopAndBottom/>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70400" cy="1901190"/>
                    </a:xfrm>
                    <a:prstGeom prst="rect">
                      <a:avLst/>
                    </a:prstGeom>
                  </pic:spPr>
                </pic:pic>
              </a:graphicData>
            </a:graphic>
            <wp14:sizeRelH relativeFrom="page">
              <wp14:pctWidth>0</wp14:pctWidth>
            </wp14:sizeRelH>
            <wp14:sizeRelV relativeFrom="page">
              <wp14:pctHeight>0</wp14:pctHeight>
            </wp14:sizeRelV>
          </wp:anchor>
        </w:drawing>
      </w:r>
      <w:r w:rsidR="0063503D">
        <w:t xml:space="preserve">The required time for training and testing for each classifier are summarized in Figure 7.a (diabetes) and 7.b (phishing). KNN is the only algorithm which needs longer testing time than training time, because there’s </w:t>
      </w:r>
      <w:r w:rsidR="0093167B">
        <w:t xml:space="preserve">not too </w:t>
      </w:r>
      <w:proofErr w:type="gramStart"/>
      <w:r w:rsidR="0093167B">
        <w:t>much</w:t>
      </w:r>
      <w:proofErr w:type="gramEnd"/>
      <w:r w:rsidR="0063503D">
        <w:t xml:space="preserve"> needs for training in KNN model, and the testing time is highly depends on the </w:t>
      </w:r>
      <w:r w:rsidR="000F7644">
        <w:t xml:space="preserve">number of </w:t>
      </w:r>
      <w:r w:rsidR="0063503D">
        <w:t>selected neighbors, more neighbor means better accuracy, but sacrific</w:t>
      </w:r>
      <w:r w:rsidR="0065371B">
        <w:t>ing</w:t>
      </w:r>
      <w:r w:rsidR="0063503D">
        <w:t xml:space="preserve"> the time. The most time-consuming </w:t>
      </w:r>
      <w:r w:rsidR="00471A3C">
        <w:t xml:space="preserve">model to train from my </w:t>
      </w:r>
      <w:r w:rsidR="00A46DC8">
        <w:t>experiments</w:t>
      </w:r>
      <w:r w:rsidR="00471A3C">
        <w:t xml:space="preserve"> is the Neural Networks, and I think the reason is that (250, 500) hidden layers were chosen for better accuracy. If the number of layers could be reduced, for sure the time could be reduced a lot, </w:t>
      </w:r>
      <w:r w:rsidR="002968D9">
        <w:t xml:space="preserve">however, </w:t>
      </w:r>
      <w:r w:rsidR="00471A3C">
        <w:t xml:space="preserve">the calculated biases and weights might </w:t>
      </w:r>
      <w:r w:rsidR="00AF1967">
        <w:t xml:space="preserve">not </w:t>
      </w:r>
      <w:r w:rsidR="00471A3C">
        <w:t xml:space="preserve">be that accurate if the “neurons” are not enough. Good news for Neural Networks is, </w:t>
      </w:r>
      <w:r w:rsidR="00AF1967">
        <w:t>testing time is way faster than training time and also faster compared with other algorithms. Decision trees is the algorithm works really efficient in both training and testing</w:t>
      </w:r>
      <w:r w:rsidR="002968D9">
        <w:t xml:space="preserve"> </w:t>
      </w:r>
      <w:r w:rsidR="00AF1967">
        <w:t xml:space="preserve">because there’s only one tree </w:t>
      </w:r>
      <w:r w:rsidR="002968D9">
        <w:t>to be</w:t>
      </w:r>
      <w:r w:rsidR="00AF1967">
        <w:t xml:space="preserve"> built and just one </w:t>
      </w:r>
      <w:r w:rsidR="0081585B">
        <w:t xml:space="preserve">traverse along the tree </w:t>
      </w:r>
      <w:r w:rsidR="00AF1967">
        <w:t xml:space="preserve">for each </w:t>
      </w:r>
      <w:r w:rsidR="0081585B">
        <w:t>query request</w:t>
      </w:r>
      <w:r w:rsidR="00AF1967">
        <w:t>. The accuracy is still above average from the previous accuracy tests, but the performance of decision tree might not be that good for more complexity datasets.</w:t>
      </w:r>
      <w:r w:rsidR="00117110">
        <w:t xml:space="preserve"> </w:t>
      </w:r>
      <w:r w:rsidR="00117110">
        <w:rPr>
          <w:lang w:eastAsia="zh-TW"/>
        </w:rPr>
        <w:t xml:space="preserve">The required time of training and testing for AdaBoost algorithm are highly depends on the </w:t>
      </w:r>
      <w:proofErr w:type="spellStart"/>
      <w:r w:rsidR="00117110">
        <w:rPr>
          <w:lang w:eastAsia="zh-TW"/>
        </w:rPr>
        <w:t>n_estimator</w:t>
      </w:r>
      <w:proofErr w:type="spellEnd"/>
      <w:r w:rsidR="00117110">
        <w:rPr>
          <w:lang w:eastAsia="zh-TW"/>
        </w:rPr>
        <w:t xml:space="preserve"> settings. I found that the time required for training takes really long while the </w:t>
      </w:r>
      <w:proofErr w:type="spellStart"/>
      <w:r w:rsidR="00117110">
        <w:rPr>
          <w:lang w:eastAsia="zh-TW"/>
        </w:rPr>
        <w:t>n_estimator</w:t>
      </w:r>
      <w:proofErr w:type="spellEnd"/>
      <w:r w:rsidR="00117110">
        <w:rPr>
          <w:lang w:eastAsia="zh-TW"/>
        </w:rPr>
        <w:t xml:space="preserve"> parameter was set too high. Therefore, same</w:t>
      </w:r>
      <w:r w:rsidR="002B7638">
        <w:rPr>
          <w:lang w:eastAsia="zh-TW"/>
        </w:rPr>
        <w:t xml:space="preserve"> optimization</w:t>
      </w:r>
      <w:r w:rsidR="00117110">
        <w:rPr>
          <w:lang w:eastAsia="zh-TW"/>
        </w:rPr>
        <w:t xml:space="preserve"> work for AdaBoost </w:t>
      </w:r>
      <w:r w:rsidR="002B7638">
        <w:rPr>
          <w:lang w:eastAsia="zh-TW"/>
        </w:rPr>
        <w:t xml:space="preserve">is </w:t>
      </w:r>
      <w:r w:rsidR="00662DA8">
        <w:rPr>
          <w:lang w:eastAsia="zh-TW"/>
        </w:rPr>
        <w:t xml:space="preserve">necessary </w:t>
      </w:r>
      <w:r w:rsidR="002B7638">
        <w:rPr>
          <w:lang w:eastAsia="zh-TW"/>
        </w:rPr>
        <w:t xml:space="preserve">to find a balance between accuracy and efficiency. </w:t>
      </w:r>
      <w:r w:rsidR="00662DA8">
        <w:rPr>
          <w:lang w:eastAsia="zh-TW"/>
        </w:rPr>
        <w:t>For SVM, the requested time for training and testing are both above average, which are highly depending on the C parameter and the kernel selected (</w:t>
      </w:r>
      <w:proofErr w:type="spellStart"/>
      <w:r w:rsidR="00662DA8">
        <w:rPr>
          <w:lang w:eastAsia="zh-TW"/>
        </w:rPr>
        <w:t>rbf</w:t>
      </w:r>
      <w:proofErr w:type="spellEnd"/>
      <w:r w:rsidR="00662DA8">
        <w:rPr>
          <w:lang w:eastAsia="zh-TW"/>
        </w:rPr>
        <w:t xml:space="preserve"> is classified as a time-consuming method).</w:t>
      </w:r>
    </w:p>
    <w:p w14:paraId="534FA902" w14:textId="2F1060D9" w:rsidR="00282B86" w:rsidRDefault="00282B86" w:rsidP="00282B86">
      <w:pPr>
        <w:pStyle w:val="FigureCaption"/>
        <w:numPr>
          <w:ilvl w:val="0"/>
          <w:numId w:val="0"/>
        </w:numPr>
        <w:ind w:left="1800"/>
      </w:pPr>
      <w:r w:rsidRPr="006713C5">
        <w:rPr>
          <w:b/>
          <w:bCs w:val="0"/>
          <w:i/>
          <w:iCs/>
          <w:szCs w:val="17"/>
        </w:rPr>
        <w:t xml:space="preserve">Figure </w:t>
      </w:r>
      <w:r>
        <w:rPr>
          <w:b/>
          <w:bCs w:val="0"/>
          <w:i/>
          <w:iCs/>
          <w:szCs w:val="17"/>
        </w:rPr>
        <w:t>7</w:t>
      </w:r>
      <w:r>
        <w:t xml:space="preserve"> - </w:t>
      </w:r>
      <w:r w:rsidR="00714FC8">
        <w:t>The time required for performing training (blue) and testing (orange) for (a) diabetes and (b) phishing datasets</w:t>
      </w:r>
      <w:r w:rsidR="00AF1967">
        <w:t>, the time in y axis is shown in log scale.</w:t>
      </w:r>
    </w:p>
    <w:p w14:paraId="0E076C4A" w14:textId="0F0F1F47" w:rsidR="00807243" w:rsidRPr="00637CB4" w:rsidRDefault="00807243" w:rsidP="00807243">
      <w:pPr>
        <w:pStyle w:val="Heading1"/>
      </w:pPr>
      <w:r>
        <w:lastRenderedPageBreak/>
        <w:t>Summary</w:t>
      </w:r>
    </w:p>
    <w:p w14:paraId="087CC60A" w14:textId="1C23FE0F" w:rsidR="00637CB4" w:rsidRDefault="006B5AF0" w:rsidP="00314FD6">
      <w:r>
        <w:t xml:space="preserve">The below table summarizes the </w:t>
      </w:r>
      <w:r w:rsidRPr="006B5AF0">
        <w:rPr>
          <w:b/>
          <w:bCs/>
        </w:rPr>
        <w:t xml:space="preserve">relative </w:t>
      </w:r>
      <w:r>
        <w:t xml:space="preserve">properties of 5 </w:t>
      </w:r>
      <w:r w:rsidR="007C6F0E">
        <w:t xml:space="preserve">optimized </w:t>
      </w:r>
      <w:r>
        <w:t xml:space="preserve">classifiers </w:t>
      </w:r>
      <w:r w:rsidR="00261646">
        <w:t>from th</w:t>
      </w:r>
      <w:r w:rsidR="001D0341">
        <w:t>ese</w:t>
      </w:r>
      <w:r w:rsidR="00261646">
        <w:t xml:space="preserve"> experiments </w:t>
      </w:r>
      <w:r w:rsidR="007C6F0E">
        <w:t xml:space="preserve">and the dependencies of </w:t>
      </w:r>
      <w:r w:rsidR="00F06BCA">
        <w:t xml:space="preserve">each characteristics. </w:t>
      </w:r>
    </w:p>
    <w:tbl>
      <w:tblPr>
        <w:tblStyle w:val="TableGrid"/>
        <w:tblW w:w="8237" w:type="dxa"/>
        <w:tblLook w:val="04A0" w:firstRow="1" w:lastRow="0" w:firstColumn="1" w:lastColumn="0" w:noHBand="0" w:noVBand="1"/>
      </w:tblPr>
      <w:tblGrid>
        <w:gridCol w:w="1345"/>
        <w:gridCol w:w="2160"/>
        <w:gridCol w:w="2430"/>
        <w:gridCol w:w="2302"/>
      </w:tblGrid>
      <w:tr w:rsidR="002E073F" w14:paraId="12816587" w14:textId="77777777" w:rsidTr="001D0341">
        <w:trPr>
          <w:trHeight w:val="498"/>
        </w:trPr>
        <w:tc>
          <w:tcPr>
            <w:tcW w:w="1345" w:type="dxa"/>
          </w:tcPr>
          <w:p w14:paraId="3A4ACD42" w14:textId="3B149B43" w:rsidR="002E073F" w:rsidRPr="006B5AF0" w:rsidRDefault="002E073F" w:rsidP="001D0341">
            <w:pPr>
              <w:jc w:val="center"/>
              <w:rPr>
                <w:b/>
                <w:bCs/>
                <w:sz w:val="16"/>
                <w:szCs w:val="16"/>
              </w:rPr>
            </w:pPr>
            <w:r w:rsidRPr="006B5AF0">
              <w:rPr>
                <w:b/>
                <w:bCs/>
                <w:sz w:val="16"/>
                <w:szCs w:val="16"/>
              </w:rPr>
              <w:t>Classifiers</w:t>
            </w:r>
          </w:p>
        </w:tc>
        <w:tc>
          <w:tcPr>
            <w:tcW w:w="2160" w:type="dxa"/>
          </w:tcPr>
          <w:p w14:paraId="402F8886" w14:textId="73A6D8E2" w:rsidR="002E073F" w:rsidRPr="007C6F0E" w:rsidRDefault="002E073F" w:rsidP="001D0341">
            <w:pPr>
              <w:jc w:val="center"/>
              <w:rPr>
                <w:b/>
                <w:bCs/>
                <w:sz w:val="16"/>
                <w:szCs w:val="16"/>
              </w:rPr>
            </w:pPr>
            <w:r w:rsidRPr="007C6F0E">
              <w:rPr>
                <w:b/>
                <w:bCs/>
                <w:sz w:val="16"/>
                <w:szCs w:val="16"/>
              </w:rPr>
              <w:t>T</w:t>
            </w:r>
            <w:r w:rsidRPr="007C6F0E">
              <w:rPr>
                <w:b/>
                <w:bCs/>
                <w:sz w:val="16"/>
                <w:szCs w:val="16"/>
              </w:rPr>
              <w:t xml:space="preserve">esting </w:t>
            </w:r>
            <w:r w:rsidRPr="007C6F0E">
              <w:rPr>
                <w:b/>
                <w:bCs/>
                <w:sz w:val="16"/>
                <w:szCs w:val="16"/>
              </w:rPr>
              <w:t>accuracy</w:t>
            </w:r>
          </w:p>
        </w:tc>
        <w:tc>
          <w:tcPr>
            <w:tcW w:w="2430" w:type="dxa"/>
          </w:tcPr>
          <w:p w14:paraId="7A9562E1" w14:textId="4DB2D251" w:rsidR="002E073F" w:rsidRPr="007C6F0E" w:rsidRDefault="002E073F" w:rsidP="001D0341">
            <w:pPr>
              <w:jc w:val="center"/>
              <w:rPr>
                <w:b/>
                <w:bCs/>
                <w:sz w:val="16"/>
                <w:szCs w:val="16"/>
              </w:rPr>
            </w:pPr>
            <w:r w:rsidRPr="007C6F0E">
              <w:rPr>
                <w:b/>
                <w:bCs/>
                <w:sz w:val="16"/>
                <w:szCs w:val="16"/>
              </w:rPr>
              <w:t>Training Time</w:t>
            </w:r>
          </w:p>
        </w:tc>
        <w:tc>
          <w:tcPr>
            <w:tcW w:w="2302" w:type="dxa"/>
          </w:tcPr>
          <w:p w14:paraId="4FFF48A6" w14:textId="57CFDBD0" w:rsidR="002E073F" w:rsidRPr="007C6F0E" w:rsidRDefault="002E073F" w:rsidP="001D0341">
            <w:pPr>
              <w:jc w:val="center"/>
              <w:rPr>
                <w:b/>
                <w:bCs/>
                <w:sz w:val="16"/>
                <w:szCs w:val="16"/>
              </w:rPr>
            </w:pPr>
            <w:r w:rsidRPr="007C6F0E">
              <w:rPr>
                <w:b/>
                <w:bCs/>
                <w:sz w:val="16"/>
                <w:szCs w:val="16"/>
              </w:rPr>
              <w:t>Query time</w:t>
            </w:r>
          </w:p>
        </w:tc>
      </w:tr>
      <w:tr w:rsidR="001D0341" w14:paraId="33714A33" w14:textId="77777777" w:rsidTr="001D0341">
        <w:trPr>
          <w:trHeight w:val="473"/>
        </w:trPr>
        <w:tc>
          <w:tcPr>
            <w:tcW w:w="1345" w:type="dxa"/>
          </w:tcPr>
          <w:p w14:paraId="0920AE0F" w14:textId="12F7DD95" w:rsidR="001D0341" w:rsidRPr="006B5AF0" w:rsidRDefault="001D0341" w:rsidP="001D0341">
            <w:pPr>
              <w:rPr>
                <w:sz w:val="16"/>
                <w:szCs w:val="16"/>
              </w:rPr>
            </w:pPr>
            <w:r w:rsidRPr="006B5AF0">
              <w:rPr>
                <w:sz w:val="16"/>
                <w:szCs w:val="16"/>
              </w:rPr>
              <w:t>Decision Tree</w:t>
            </w:r>
          </w:p>
        </w:tc>
        <w:tc>
          <w:tcPr>
            <w:tcW w:w="2160" w:type="dxa"/>
          </w:tcPr>
          <w:p w14:paraId="44CE3C17" w14:textId="3245BF3D" w:rsidR="001D0341" w:rsidRPr="006B5AF0" w:rsidRDefault="001D0341" w:rsidP="001D0341">
            <w:pPr>
              <w:rPr>
                <w:sz w:val="16"/>
                <w:szCs w:val="16"/>
              </w:rPr>
            </w:pPr>
            <w:r>
              <w:rPr>
                <w:sz w:val="16"/>
                <w:szCs w:val="16"/>
              </w:rPr>
              <w:t>Medium – depends on pruning and data type</w:t>
            </w:r>
          </w:p>
        </w:tc>
        <w:tc>
          <w:tcPr>
            <w:tcW w:w="2430" w:type="dxa"/>
          </w:tcPr>
          <w:p w14:paraId="36E40889" w14:textId="2A077F96" w:rsidR="001D0341" w:rsidRPr="006B5AF0" w:rsidRDefault="001D0341" w:rsidP="001D0341">
            <w:pPr>
              <w:rPr>
                <w:sz w:val="16"/>
                <w:szCs w:val="16"/>
              </w:rPr>
            </w:pPr>
            <w:r>
              <w:rPr>
                <w:sz w:val="16"/>
                <w:szCs w:val="16"/>
              </w:rPr>
              <w:t>Fast – just need to build a tree, pruning could speed it up</w:t>
            </w:r>
          </w:p>
        </w:tc>
        <w:tc>
          <w:tcPr>
            <w:tcW w:w="2302" w:type="dxa"/>
          </w:tcPr>
          <w:p w14:paraId="652842DD" w14:textId="0AC16A76" w:rsidR="001D0341" w:rsidRPr="006B5AF0" w:rsidRDefault="001D0341" w:rsidP="001D0341">
            <w:pPr>
              <w:rPr>
                <w:sz w:val="16"/>
                <w:szCs w:val="16"/>
              </w:rPr>
            </w:pPr>
            <w:r>
              <w:rPr>
                <w:sz w:val="16"/>
                <w:szCs w:val="16"/>
              </w:rPr>
              <w:t>Fast – just need one traversal along the built big tree</w:t>
            </w:r>
          </w:p>
        </w:tc>
      </w:tr>
      <w:tr w:rsidR="001D0341" w14:paraId="7DED0322" w14:textId="77777777" w:rsidTr="001D0341">
        <w:trPr>
          <w:trHeight w:val="463"/>
        </w:trPr>
        <w:tc>
          <w:tcPr>
            <w:tcW w:w="1345" w:type="dxa"/>
          </w:tcPr>
          <w:p w14:paraId="1C385967" w14:textId="460C0A26" w:rsidR="001D0341" w:rsidRPr="006B5AF0" w:rsidRDefault="001D0341" w:rsidP="001D0341">
            <w:pPr>
              <w:rPr>
                <w:sz w:val="16"/>
                <w:szCs w:val="16"/>
              </w:rPr>
            </w:pPr>
            <w:r w:rsidRPr="006B5AF0">
              <w:rPr>
                <w:sz w:val="16"/>
                <w:szCs w:val="16"/>
              </w:rPr>
              <w:t>AdaBoost</w:t>
            </w:r>
          </w:p>
        </w:tc>
        <w:tc>
          <w:tcPr>
            <w:tcW w:w="2160" w:type="dxa"/>
          </w:tcPr>
          <w:p w14:paraId="49CB24D9" w14:textId="0E95870E" w:rsidR="001D0341" w:rsidRPr="006B5AF0" w:rsidRDefault="001D0341" w:rsidP="001D0341">
            <w:pPr>
              <w:rPr>
                <w:sz w:val="16"/>
                <w:szCs w:val="16"/>
              </w:rPr>
            </w:pPr>
            <w:r>
              <w:rPr>
                <w:sz w:val="16"/>
                <w:szCs w:val="16"/>
              </w:rPr>
              <w:t>High</w:t>
            </w:r>
            <w:r>
              <w:rPr>
                <w:sz w:val="16"/>
                <w:szCs w:val="16"/>
              </w:rPr>
              <w:t xml:space="preserve"> – </w:t>
            </w:r>
            <w:r>
              <w:rPr>
                <w:sz w:val="16"/>
                <w:szCs w:val="16"/>
              </w:rPr>
              <w:t>overcomes overfitting</w:t>
            </w:r>
          </w:p>
        </w:tc>
        <w:tc>
          <w:tcPr>
            <w:tcW w:w="2430" w:type="dxa"/>
          </w:tcPr>
          <w:p w14:paraId="11516A95" w14:textId="6C04B723" w:rsidR="001D0341" w:rsidRPr="006B5AF0" w:rsidRDefault="001D0341" w:rsidP="001D0341">
            <w:pPr>
              <w:rPr>
                <w:sz w:val="16"/>
                <w:szCs w:val="16"/>
              </w:rPr>
            </w:pPr>
            <w:r>
              <w:rPr>
                <w:sz w:val="16"/>
                <w:szCs w:val="16"/>
              </w:rPr>
              <w:t xml:space="preserve">Slow – depends on the # of estimators </w:t>
            </w:r>
          </w:p>
        </w:tc>
        <w:tc>
          <w:tcPr>
            <w:tcW w:w="2302" w:type="dxa"/>
          </w:tcPr>
          <w:p w14:paraId="7B72901F" w14:textId="76393C82" w:rsidR="001D0341" w:rsidRPr="006B5AF0" w:rsidRDefault="005A4AEA" w:rsidP="001D0341">
            <w:pPr>
              <w:rPr>
                <w:sz w:val="16"/>
                <w:szCs w:val="16"/>
                <w:lang w:eastAsia="zh-TW"/>
              </w:rPr>
            </w:pPr>
            <w:r>
              <w:rPr>
                <w:sz w:val="16"/>
                <w:szCs w:val="16"/>
              </w:rPr>
              <w:t xml:space="preserve">Medium – depends on </w:t>
            </w:r>
            <w:r>
              <w:rPr>
                <w:sz w:val="16"/>
                <w:szCs w:val="16"/>
                <w:lang w:eastAsia="zh-TW"/>
              </w:rPr>
              <w:t>the numbers of estimators</w:t>
            </w:r>
          </w:p>
        </w:tc>
      </w:tr>
      <w:tr w:rsidR="001D0341" w14:paraId="55E5BAB4" w14:textId="77777777" w:rsidTr="001D0341">
        <w:trPr>
          <w:trHeight w:val="473"/>
        </w:trPr>
        <w:tc>
          <w:tcPr>
            <w:tcW w:w="1345" w:type="dxa"/>
          </w:tcPr>
          <w:p w14:paraId="089E2538" w14:textId="71B75F96" w:rsidR="001D0341" w:rsidRPr="006B5AF0" w:rsidRDefault="001D0341" w:rsidP="001D0341">
            <w:pPr>
              <w:rPr>
                <w:sz w:val="16"/>
                <w:szCs w:val="16"/>
              </w:rPr>
            </w:pPr>
            <w:r>
              <w:rPr>
                <w:sz w:val="16"/>
                <w:szCs w:val="16"/>
              </w:rPr>
              <w:t>KNN</w:t>
            </w:r>
          </w:p>
        </w:tc>
        <w:tc>
          <w:tcPr>
            <w:tcW w:w="2160" w:type="dxa"/>
          </w:tcPr>
          <w:p w14:paraId="32238454" w14:textId="48C4FAA6" w:rsidR="001D0341" w:rsidRPr="006B5AF0" w:rsidRDefault="001D0341" w:rsidP="001D0341">
            <w:pPr>
              <w:rPr>
                <w:sz w:val="16"/>
                <w:szCs w:val="16"/>
              </w:rPr>
            </w:pPr>
            <w:r>
              <w:rPr>
                <w:sz w:val="16"/>
                <w:szCs w:val="16"/>
              </w:rPr>
              <w:t>Low</w:t>
            </w:r>
            <w:r>
              <w:rPr>
                <w:sz w:val="16"/>
                <w:szCs w:val="16"/>
              </w:rPr>
              <w:t xml:space="preserve"> – </w:t>
            </w:r>
            <w:r>
              <w:rPr>
                <w:sz w:val="16"/>
                <w:szCs w:val="16"/>
              </w:rPr>
              <w:t>depends on datatype and # of neighbors</w:t>
            </w:r>
          </w:p>
        </w:tc>
        <w:tc>
          <w:tcPr>
            <w:tcW w:w="2430" w:type="dxa"/>
          </w:tcPr>
          <w:p w14:paraId="17984749" w14:textId="38DCF2FD" w:rsidR="001D0341" w:rsidRPr="006B5AF0" w:rsidRDefault="001D0341" w:rsidP="001D0341">
            <w:pPr>
              <w:rPr>
                <w:sz w:val="16"/>
                <w:szCs w:val="16"/>
              </w:rPr>
            </w:pPr>
            <w:r>
              <w:rPr>
                <w:sz w:val="16"/>
                <w:szCs w:val="16"/>
              </w:rPr>
              <w:t>Fast – no need for training, just saving the data</w:t>
            </w:r>
          </w:p>
        </w:tc>
        <w:tc>
          <w:tcPr>
            <w:tcW w:w="2302" w:type="dxa"/>
          </w:tcPr>
          <w:p w14:paraId="47F37AE9" w14:textId="7F503F02" w:rsidR="001D0341" w:rsidRPr="006B5AF0" w:rsidRDefault="00F8375B" w:rsidP="001D0341">
            <w:pPr>
              <w:rPr>
                <w:sz w:val="16"/>
                <w:szCs w:val="16"/>
              </w:rPr>
            </w:pPr>
            <w:r>
              <w:rPr>
                <w:sz w:val="16"/>
                <w:szCs w:val="16"/>
              </w:rPr>
              <w:t>Slow – depends on the K and data size</w:t>
            </w:r>
          </w:p>
        </w:tc>
      </w:tr>
      <w:tr w:rsidR="001D0341" w14:paraId="6A9BEEC7" w14:textId="77777777" w:rsidTr="001D0341">
        <w:trPr>
          <w:trHeight w:val="463"/>
        </w:trPr>
        <w:tc>
          <w:tcPr>
            <w:tcW w:w="1345" w:type="dxa"/>
          </w:tcPr>
          <w:p w14:paraId="69386ED1" w14:textId="0DB8D74F" w:rsidR="001D0341" w:rsidRPr="006B5AF0" w:rsidRDefault="001D0341" w:rsidP="001D0341">
            <w:pPr>
              <w:rPr>
                <w:sz w:val="16"/>
                <w:szCs w:val="16"/>
              </w:rPr>
            </w:pPr>
            <w:r>
              <w:rPr>
                <w:sz w:val="16"/>
                <w:szCs w:val="16"/>
              </w:rPr>
              <w:t>SVM</w:t>
            </w:r>
          </w:p>
        </w:tc>
        <w:tc>
          <w:tcPr>
            <w:tcW w:w="2160" w:type="dxa"/>
          </w:tcPr>
          <w:p w14:paraId="67128933" w14:textId="66DC493D" w:rsidR="001D0341" w:rsidRPr="006B5AF0" w:rsidRDefault="001D0341" w:rsidP="001D0341">
            <w:pPr>
              <w:rPr>
                <w:sz w:val="16"/>
                <w:szCs w:val="16"/>
              </w:rPr>
            </w:pPr>
            <w:r>
              <w:rPr>
                <w:sz w:val="16"/>
                <w:szCs w:val="16"/>
              </w:rPr>
              <w:t>High – depends on the selected Kernel and parameters</w:t>
            </w:r>
          </w:p>
        </w:tc>
        <w:tc>
          <w:tcPr>
            <w:tcW w:w="2430" w:type="dxa"/>
          </w:tcPr>
          <w:p w14:paraId="4D2667B5" w14:textId="2F1B6E55" w:rsidR="001D0341" w:rsidRPr="006B5AF0" w:rsidRDefault="001D0341" w:rsidP="001D0341">
            <w:pPr>
              <w:rPr>
                <w:sz w:val="16"/>
                <w:szCs w:val="16"/>
              </w:rPr>
            </w:pPr>
            <w:r>
              <w:rPr>
                <w:sz w:val="16"/>
                <w:szCs w:val="16"/>
              </w:rPr>
              <w:t xml:space="preserve">Slow – </w:t>
            </w:r>
            <w:r>
              <w:rPr>
                <w:sz w:val="16"/>
                <w:szCs w:val="16"/>
              </w:rPr>
              <w:t>depends on the selected Kernel and parameters</w:t>
            </w:r>
          </w:p>
        </w:tc>
        <w:tc>
          <w:tcPr>
            <w:tcW w:w="2302" w:type="dxa"/>
          </w:tcPr>
          <w:p w14:paraId="55656019" w14:textId="308A264D" w:rsidR="001D0341" w:rsidRPr="006B5AF0" w:rsidRDefault="00590211" w:rsidP="001D0341">
            <w:pPr>
              <w:rPr>
                <w:sz w:val="16"/>
                <w:szCs w:val="16"/>
              </w:rPr>
            </w:pPr>
            <w:r>
              <w:rPr>
                <w:sz w:val="16"/>
                <w:szCs w:val="16"/>
              </w:rPr>
              <w:t>Medium –</w:t>
            </w:r>
            <w:r w:rsidR="00181F32">
              <w:rPr>
                <w:sz w:val="16"/>
                <w:szCs w:val="16"/>
              </w:rPr>
              <w:t xml:space="preserve"> </w:t>
            </w:r>
            <w:r>
              <w:rPr>
                <w:sz w:val="16"/>
                <w:szCs w:val="16"/>
              </w:rPr>
              <w:t xml:space="preserve">depends on the feature size since the distance need to be </w:t>
            </w:r>
            <w:proofErr w:type="spellStart"/>
            <w:r>
              <w:rPr>
                <w:sz w:val="16"/>
                <w:szCs w:val="16"/>
              </w:rPr>
              <w:t>calcuated</w:t>
            </w:r>
            <w:proofErr w:type="spellEnd"/>
          </w:p>
        </w:tc>
      </w:tr>
      <w:tr w:rsidR="001D0341" w14:paraId="50027D9C" w14:textId="77777777" w:rsidTr="001D0341">
        <w:trPr>
          <w:trHeight w:val="473"/>
        </w:trPr>
        <w:tc>
          <w:tcPr>
            <w:tcW w:w="1345" w:type="dxa"/>
          </w:tcPr>
          <w:p w14:paraId="75C36922" w14:textId="77777777" w:rsidR="001D0341" w:rsidRDefault="001D0341" w:rsidP="001D0341">
            <w:pPr>
              <w:rPr>
                <w:sz w:val="16"/>
                <w:szCs w:val="16"/>
              </w:rPr>
            </w:pPr>
            <w:r>
              <w:rPr>
                <w:sz w:val="16"/>
                <w:szCs w:val="16"/>
              </w:rPr>
              <w:t xml:space="preserve">Neural </w:t>
            </w:r>
          </w:p>
          <w:p w14:paraId="7B242666" w14:textId="314D18F6" w:rsidR="001D0341" w:rsidRPr="006B5AF0" w:rsidRDefault="001D0341" w:rsidP="001D0341">
            <w:pPr>
              <w:rPr>
                <w:sz w:val="16"/>
                <w:szCs w:val="16"/>
              </w:rPr>
            </w:pPr>
            <w:r>
              <w:rPr>
                <w:sz w:val="16"/>
                <w:szCs w:val="16"/>
              </w:rPr>
              <w:t>Network</w:t>
            </w:r>
          </w:p>
        </w:tc>
        <w:tc>
          <w:tcPr>
            <w:tcW w:w="2160" w:type="dxa"/>
          </w:tcPr>
          <w:p w14:paraId="61720769" w14:textId="6D576B94" w:rsidR="001D0341" w:rsidRPr="006B5AF0" w:rsidRDefault="001D0341" w:rsidP="001D0341">
            <w:pPr>
              <w:rPr>
                <w:sz w:val="16"/>
                <w:szCs w:val="16"/>
              </w:rPr>
            </w:pPr>
            <w:r>
              <w:rPr>
                <w:sz w:val="16"/>
                <w:szCs w:val="16"/>
              </w:rPr>
              <w:t>High – depends on hidden layer and parameters</w:t>
            </w:r>
          </w:p>
        </w:tc>
        <w:tc>
          <w:tcPr>
            <w:tcW w:w="2430" w:type="dxa"/>
          </w:tcPr>
          <w:p w14:paraId="6E9331B1" w14:textId="763687F4" w:rsidR="001D0341" w:rsidRPr="006B5AF0" w:rsidRDefault="001D0341" w:rsidP="001D0341">
            <w:pPr>
              <w:rPr>
                <w:sz w:val="16"/>
                <w:szCs w:val="16"/>
              </w:rPr>
            </w:pPr>
            <w:r>
              <w:rPr>
                <w:sz w:val="16"/>
                <w:szCs w:val="16"/>
              </w:rPr>
              <w:t>Extremely slow – could be pretty bad if large numbers of hidden layer are required</w:t>
            </w:r>
          </w:p>
        </w:tc>
        <w:tc>
          <w:tcPr>
            <w:tcW w:w="2302" w:type="dxa"/>
          </w:tcPr>
          <w:p w14:paraId="1FE63862" w14:textId="099D78C8" w:rsidR="001D0341" w:rsidRPr="006B5AF0" w:rsidRDefault="00181F32" w:rsidP="001D0341">
            <w:pPr>
              <w:rPr>
                <w:sz w:val="16"/>
                <w:szCs w:val="16"/>
              </w:rPr>
            </w:pPr>
            <w:r>
              <w:rPr>
                <w:sz w:val="16"/>
                <w:szCs w:val="16"/>
              </w:rPr>
              <w:t>Fast – just need to perform calculations using the weights and bias in NN.</w:t>
            </w:r>
          </w:p>
        </w:tc>
      </w:tr>
    </w:tbl>
    <w:p w14:paraId="683975D4" w14:textId="77777777" w:rsidR="006B5AF0" w:rsidRDefault="006B5AF0" w:rsidP="00314FD6"/>
    <w:p w14:paraId="0FD0DFBD" w14:textId="0C5CC8CE" w:rsidR="00637CB4" w:rsidRPr="00637CB4" w:rsidRDefault="00807243" w:rsidP="00807243">
      <w:pPr>
        <w:pStyle w:val="Heading1"/>
        <w:numPr>
          <w:ilvl w:val="0"/>
          <w:numId w:val="0"/>
        </w:numPr>
      </w:pPr>
      <w:r>
        <w:t xml:space="preserve">5 </w:t>
      </w:r>
      <w:r w:rsidR="00D308CA">
        <w:t>References</w:t>
      </w:r>
    </w:p>
    <w:p w14:paraId="01770159" w14:textId="400D97E3" w:rsidR="00327186" w:rsidRPr="002E4DCD" w:rsidRDefault="00B86912" w:rsidP="00450874">
      <w:pPr>
        <w:pStyle w:val="NumberedList"/>
        <w:rPr>
          <w:sz w:val="16"/>
          <w:szCs w:val="16"/>
        </w:rPr>
      </w:pPr>
      <w:r w:rsidRPr="002E4DCD">
        <w:rPr>
          <w:sz w:val="16"/>
          <w:szCs w:val="16"/>
        </w:rPr>
        <w:t>https://www.kaggle.com/eswarchandt/phishing-website-detector</w:t>
      </w:r>
    </w:p>
    <w:p w14:paraId="4D7B6648" w14:textId="26BF277D" w:rsidR="00327186" w:rsidRPr="002E4DCD" w:rsidRDefault="00B86912" w:rsidP="00450874">
      <w:pPr>
        <w:pStyle w:val="NumberedList"/>
        <w:rPr>
          <w:sz w:val="16"/>
          <w:szCs w:val="16"/>
        </w:rPr>
      </w:pPr>
      <w:r w:rsidRPr="002E4DCD">
        <w:rPr>
          <w:sz w:val="16"/>
          <w:szCs w:val="16"/>
        </w:rPr>
        <w:t>https://www.kaggle.com/fmendes/diabetes-from-dat263x-lab01</w:t>
      </w:r>
    </w:p>
    <w:p w14:paraId="7ADF728D" w14:textId="4758E680" w:rsidR="000362F9" w:rsidRPr="002E4DCD" w:rsidRDefault="001B73AC" w:rsidP="00450874">
      <w:pPr>
        <w:pStyle w:val="NumberedList"/>
        <w:rPr>
          <w:sz w:val="16"/>
          <w:szCs w:val="16"/>
        </w:rPr>
      </w:pPr>
      <w:r w:rsidRPr="002E4DCD">
        <w:rPr>
          <w:sz w:val="16"/>
          <w:szCs w:val="16"/>
        </w:rPr>
        <w:t>https://blog.exsilio.com/all/accuracy-precision-recall-f1-score-interpretation-of-performance-measures/</w:t>
      </w:r>
    </w:p>
    <w:p w14:paraId="5F9C03D3" w14:textId="41F2EECE" w:rsidR="000362F9" w:rsidRPr="002E4DCD" w:rsidRDefault="005640E0" w:rsidP="00450874">
      <w:pPr>
        <w:pStyle w:val="NumberedList"/>
        <w:rPr>
          <w:sz w:val="16"/>
          <w:szCs w:val="16"/>
        </w:rPr>
      </w:pPr>
      <w:r w:rsidRPr="005640E0">
        <w:rPr>
          <w:sz w:val="16"/>
          <w:szCs w:val="16"/>
        </w:rPr>
        <w:t>https://www.displayr.com/machine-learning-pruning-decision-trees/</w:t>
      </w:r>
    </w:p>
    <w:p w14:paraId="0A76C6BB" w14:textId="1090B414" w:rsidR="000362F9" w:rsidRPr="002E4DCD" w:rsidRDefault="004C3F46" w:rsidP="00450874">
      <w:pPr>
        <w:pStyle w:val="NumberedList"/>
        <w:rPr>
          <w:sz w:val="16"/>
          <w:szCs w:val="16"/>
        </w:rPr>
      </w:pPr>
      <w:r w:rsidRPr="004C3F46">
        <w:rPr>
          <w:sz w:val="16"/>
          <w:szCs w:val="16"/>
        </w:rPr>
        <w:t>https://scikit-learn.org/stable/modules/tree.html#minimal-cost-complexity-pruning</w:t>
      </w:r>
    </w:p>
    <w:p w14:paraId="17CA6411" w14:textId="6E9ADA69" w:rsidR="000362F9" w:rsidRDefault="00B57745" w:rsidP="00450874">
      <w:pPr>
        <w:pStyle w:val="NumberedList"/>
        <w:rPr>
          <w:sz w:val="16"/>
          <w:szCs w:val="16"/>
        </w:rPr>
      </w:pPr>
      <w:hyperlink r:id="rId15" w:history="1">
        <w:r w:rsidRPr="008C7B17">
          <w:rPr>
            <w:rStyle w:val="Hyperlink"/>
            <w:sz w:val="16"/>
            <w:szCs w:val="16"/>
          </w:rPr>
          <w:t>https://towardsdatascience.com/boosting-algorithms-explained-d38f56ef3f30</w:t>
        </w:r>
      </w:hyperlink>
    </w:p>
    <w:p w14:paraId="16F1ACCB" w14:textId="2485C970" w:rsidR="00B57745" w:rsidRDefault="005A3383" w:rsidP="00450874">
      <w:pPr>
        <w:pStyle w:val="NumberedList"/>
        <w:rPr>
          <w:sz w:val="16"/>
          <w:szCs w:val="16"/>
        </w:rPr>
      </w:pPr>
      <w:hyperlink r:id="rId16" w:history="1">
        <w:r w:rsidRPr="008C7B17">
          <w:rPr>
            <w:rStyle w:val="Hyperlink"/>
            <w:sz w:val="16"/>
            <w:szCs w:val="16"/>
          </w:rPr>
          <w:t>https://www.datacamp.com/community/tutorials/adaboost-classifier-python</w:t>
        </w:r>
      </w:hyperlink>
    </w:p>
    <w:p w14:paraId="5AAFBD75" w14:textId="162E69B8" w:rsidR="005A3383" w:rsidRDefault="00667ADA" w:rsidP="00450874">
      <w:pPr>
        <w:pStyle w:val="NumberedList"/>
        <w:rPr>
          <w:sz w:val="16"/>
          <w:szCs w:val="16"/>
        </w:rPr>
      </w:pPr>
      <w:hyperlink r:id="rId17" w:history="1">
        <w:r w:rsidRPr="008C7B17">
          <w:rPr>
            <w:rStyle w:val="Hyperlink"/>
            <w:sz w:val="16"/>
            <w:szCs w:val="16"/>
          </w:rPr>
          <w:t>https://towardsdatascience.com/support-vector-machine-introduction-to-machine-learning-algorithms-934a444fca47</w:t>
        </w:r>
      </w:hyperlink>
    </w:p>
    <w:p w14:paraId="76B7F458" w14:textId="5122474C" w:rsidR="00314FD6" w:rsidRPr="00AF0128" w:rsidRDefault="00667ADA" w:rsidP="00D308CA">
      <w:pPr>
        <w:pStyle w:val="NumberedList"/>
        <w:rPr>
          <w:sz w:val="16"/>
          <w:szCs w:val="16"/>
        </w:rPr>
      </w:pPr>
      <w:r w:rsidRPr="00667ADA">
        <w:rPr>
          <w:sz w:val="16"/>
          <w:szCs w:val="16"/>
        </w:rPr>
        <w:t>https://www.codementor.io/@james_aka_yale/a-gentle-introduction-to-neural-networks-for-machine-learning-hkijvz7lp</w:t>
      </w:r>
    </w:p>
    <w:sectPr w:rsidR="00314FD6" w:rsidRPr="00AF0128" w:rsidSect="00641ADD">
      <w:headerReference w:type="even" r:id="rId18"/>
      <w:headerReference w:type="default" r:id="rId19"/>
      <w:footerReference w:type="even" r:id="rId20"/>
      <w:footerReference w:type="default" r:id="rId21"/>
      <w:headerReference w:type="first" r:id="rId22"/>
      <w:footerReference w:type="first" r:id="rId2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B7175" w14:textId="77777777" w:rsidR="00F37968" w:rsidRDefault="00F37968" w:rsidP="00126D77">
      <w:r>
        <w:separator/>
      </w:r>
    </w:p>
  </w:endnote>
  <w:endnote w:type="continuationSeparator" w:id="0">
    <w:p w14:paraId="7D4BC797" w14:textId="77777777" w:rsidR="00F37968" w:rsidRDefault="00F3796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Content>
      <w:p w14:paraId="3353AA7A" w14:textId="7B4D6E50" w:rsidR="005C6911" w:rsidRDefault="005C6911" w:rsidP="009668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5C6911" w:rsidRDefault="005C6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Content>
      <w:p w14:paraId="1EE4DBC6" w14:textId="02C70B0F" w:rsidR="005C6911" w:rsidRDefault="005C6911" w:rsidP="009668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5C6911" w:rsidRDefault="005C6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5C6911" w:rsidRDefault="005C6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C733A" w14:textId="77777777" w:rsidR="00F37968" w:rsidRDefault="00F37968" w:rsidP="0060186D">
      <w:pPr>
        <w:spacing w:after="0" w:line="110" w:lineRule="exact"/>
      </w:pPr>
    </w:p>
  </w:footnote>
  <w:footnote w:type="continuationSeparator" w:id="0">
    <w:p w14:paraId="0A092E7E" w14:textId="77777777" w:rsidR="00F37968" w:rsidRPr="00BB7AEF" w:rsidRDefault="00F37968" w:rsidP="00BB7AEF">
      <w:pPr>
        <w:spacing w:after="0" w:line="20" w:lineRule="exact"/>
        <w:rPr>
          <w:sz w:val="2"/>
        </w:rPr>
      </w:pPr>
    </w:p>
  </w:footnote>
  <w:footnote w:type="continuationNotice" w:id="1">
    <w:p w14:paraId="217C550B" w14:textId="77777777" w:rsidR="00F37968" w:rsidRPr="00AE67B5" w:rsidRDefault="00F37968"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Content>
      <w:p w14:paraId="317A6B06" w14:textId="05D7D4F4" w:rsidR="005C6911" w:rsidRDefault="005C6911" w:rsidP="009668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5C6911" w:rsidRDefault="005C6911" w:rsidP="0002420C">
    <w:pPr>
      <w:pStyle w:val="Header"/>
      <w:ind w:right="360"/>
      <w:rPr>
        <w:rStyle w:val="PageNumber"/>
      </w:rPr>
    </w:pPr>
  </w:p>
  <w:p w14:paraId="4DC7869B" w14:textId="77777777" w:rsidR="005C6911" w:rsidRDefault="005C6911"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5C6911" w:rsidRDefault="005C6911"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5C6911" w:rsidRDefault="005C6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1"/>
  </w:num>
  <w:num w:numId="5">
    <w:abstractNumId w:val="4"/>
  </w:num>
  <w:num w:numId="6">
    <w:abstractNumId w:val="1"/>
    <w:lvlOverride w:ilvl="0">
      <w:startOverride w:val="1"/>
    </w:lvlOverride>
  </w:num>
  <w:num w:numId="7">
    <w:abstractNumId w:val="0"/>
    <w:lvlOverride w:ilvl="0"/>
  </w:num>
  <w:num w:numId="8">
    <w:abstractNumId w:val="1"/>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1C43"/>
    <w:rsid w:val="00013F0E"/>
    <w:rsid w:val="00015661"/>
    <w:rsid w:val="0001758E"/>
    <w:rsid w:val="000201CB"/>
    <w:rsid w:val="00020CE7"/>
    <w:rsid w:val="000224F2"/>
    <w:rsid w:val="000227CF"/>
    <w:rsid w:val="0002420C"/>
    <w:rsid w:val="00024876"/>
    <w:rsid w:val="00026AE9"/>
    <w:rsid w:val="00030A1C"/>
    <w:rsid w:val="00030F47"/>
    <w:rsid w:val="00031ACE"/>
    <w:rsid w:val="00031E19"/>
    <w:rsid w:val="000323D8"/>
    <w:rsid w:val="000326E2"/>
    <w:rsid w:val="000362F9"/>
    <w:rsid w:val="0004097D"/>
    <w:rsid w:val="00042E0C"/>
    <w:rsid w:val="000435DE"/>
    <w:rsid w:val="00043A15"/>
    <w:rsid w:val="00045282"/>
    <w:rsid w:val="00053A61"/>
    <w:rsid w:val="000576D8"/>
    <w:rsid w:val="00060B34"/>
    <w:rsid w:val="00060DEA"/>
    <w:rsid w:val="000613DF"/>
    <w:rsid w:val="0006274F"/>
    <w:rsid w:val="00062881"/>
    <w:rsid w:val="00064626"/>
    <w:rsid w:val="00071F4D"/>
    <w:rsid w:val="00072470"/>
    <w:rsid w:val="000733EC"/>
    <w:rsid w:val="000736BA"/>
    <w:rsid w:val="0007537F"/>
    <w:rsid w:val="00077849"/>
    <w:rsid w:val="00082DC0"/>
    <w:rsid w:val="00084043"/>
    <w:rsid w:val="000842AF"/>
    <w:rsid w:val="0008560D"/>
    <w:rsid w:val="00090663"/>
    <w:rsid w:val="00091B87"/>
    <w:rsid w:val="000945AF"/>
    <w:rsid w:val="00096465"/>
    <w:rsid w:val="000969B1"/>
    <w:rsid w:val="000A01AF"/>
    <w:rsid w:val="000A418D"/>
    <w:rsid w:val="000A4411"/>
    <w:rsid w:val="000A4C0D"/>
    <w:rsid w:val="000B050F"/>
    <w:rsid w:val="000B17F7"/>
    <w:rsid w:val="000B1B4F"/>
    <w:rsid w:val="000B2D53"/>
    <w:rsid w:val="000B6003"/>
    <w:rsid w:val="000B6800"/>
    <w:rsid w:val="000C0BA8"/>
    <w:rsid w:val="000C1B2E"/>
    <w:rsid w:val="000C1C64"/>
    <w:rsid w:val="000C3515"/>
    <w:rsid w:val="000C415F"/>
    <w:rsid w:val="000C4171"/>
    <w:rsid w:val="000C430C"/>
    <w:rsid w:val="000C4384"/>
    <w:rsid w:val="000C486C"/>
    <w:rsid w:val="000C5000"/>
    <w:rsid w:val="000C5174"/>
    <w:rsid w:val="000C5441"/>
    <w:rsid w:val="000D1C05"/>
    <w:rsid w:val="000D230A"/>
    <w:rsid w:val="000D24B3"/>
    <w:rsid w:val="000D6A8A"/>
    <w:rsid w:val="000E1BD8"/>
    <w:rsid w:val="000E2391"/>
    <w:rsid w:val="000E4B49"/>
    <w:rsid w:val="000E6BBF"/>
    <w:rsid w:val="000F48D1"/>
    <w:rsid w:val="000F5ACE"/>
    <w:rsid w:val="000F6C8C"/>
    <w:rsid w:val="000F7644"/>
    <w:rsid w:val="001026FF"/>
    <w:rsid w:val="00106BC3"/>
    <w:rsid w:val="00110D23"/>
    <w:rsid w:val="0011139F"/>
    <w:rsid w:val="00113244"/>
    <w:rsid w:val="00113E03"/>
    <w:rsid w:val="00117110"/>
    <w:rsid w:val="00117ECF"/>
    <w:rsid w:val="001226B8"/>
    <w:rsid w:val="001227A5"/>
    <w:rsid w:val="00124EC2"/>
    <w:rsid w:val="00126D77"/>
    <w:rsid w:val="001273FB"/>
    <w:rsid w:val="001327CB"/>
    <w:rsid w:val="00132FF3"/>
    <w:rsid w:val="00135B1D"/>
    <w:rsid w:val="001366F3"/>
    <w:rsid w:val="00141B95"/>
    <w:rsid w:val="00141C0F"/>
    <w:rsid w:val="00145EF9"/>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0E7B"/>
    <w:rsid w:val="0017206B"/>
    <w:rsid w:val="00172F24"/>
    <w:rsid w:val="00173B0C"/>
    <w:rsid w:val="00173D74"/>
    <w:rsid w:val="00173F22"/>
    <w:rsid w:val="00175365"/>
    <w:rsid w:val="00176C48"/>
    <w:rsid w:val="00176FCE"/>
    <w:rsid w:val="00181F32"/>
    <w:rsid w:val="00182071"/>
    <w:rsid w:val="0018382A"/>
    <w:rsid w:val="00184E25"/>
    <w:rsid w:val="00185167"/>
    <w:rsid w:val="001879C8"/>
    <w:rsid w:val="00193F58"/>
    <w:rsid w:val="001942D7"/>
    <w:rsid w:val="00194787"/>
    <w:rsid w:val="001A10F2"/>
    <w:rsid w:val="001A142B"/>
    <w:rsid w:val="001A1AB8"/>
    <w:rsid w:val="001A228E"/>
    <w:rsid w:val="001A4533"/>
    <w:rsid w:val="001A48DF"/>
    <w:rsid w:val="001A657B"/>
    <w:rsid w:val="001B415A"/>
    <w:rsid w:val="001B4724"/>
    <w:rsid w:val="001B4E5F"/>
    <w:rsid w:val="001B681E"/>
    <w:rsid w:val="001B684B"/>
    <w:rsid w:val="001B68D2"/>
    <w:rsid w:val="001B73AC"/>
    <w:rsid w:val="001C00F6"/>
    <w:rsid w:val="001C2393"/>
    <w:rsid w:val="001C5252"/>
    <w:rsid w:val="001C52FB"/>
    <w:rsid w:val="001C60A6"/>
    <w:rsid w:val="001C737D"/>
    <w:rsid w:val="001C7DFD"/>
    <w:rsid w:val="001C7E2A"/>
    <w:rsid w:val="001D0042"/>
    <w:rsid w:val="001D0341"/>
    <w:rsid w:val="001D2B7D"/>
    <w:rsid w:val="001D7DCD"/>
    <w:rsid w:val="001E0F5D"/>
    <w:rsid w:val="001E21C6"/>
    <w:rsid w:val="001E265E"/>
    <w:rsid w:val="001E2A54"/>
    <w:rsid w:val="001E30C7"/>
    <w:rsid w:val="001E56D1"/>
    <w:rsid w:val="001E5E5E"/>
    <w:rsid w:val="001F07CB"/>
    <w:rsid w:val="001F1496"/>
    <w:rsid w:val="001F1E50"/>
    <w:rsid w:val="001F2639"/>
    <w:rsid w:val="001F4393"/>
    <w:rsid w:val="001F4AFC"/>
    <w:rsid w:val="001F5005"/>
    <w:rsid w:val="001F5AFD"/>
    <w:rsid w:val="00203DBD"/>
    <w:rsid w:val="002052ED"/>
    <w:rsid w:val="00206ACA"/>
    <w:rsid w:val="002109C8"/>
    <w:rsid w:val="002132E3"/>
    <w:rsid w:val="00214C95"/>
    <w:rsid w:val="002204F9"/>
    <w:rsid w:val="0022085A"/>
    <w:rsid w:val="00223D65"/>
    <w:rsid w:val="0022524E"/>
    <w:rsid w:val="00226450"/>
    <w:rsid w:val="0022738A"/>
    <w:rsid w:val="00227B52"/>
    <w:rsid w:val="00236942"/>
    <w:rsid w:val="00236BE1"/>
    <w:rsid w:val="002371FE"/>
    <w:rsid w:val="0023785A"/>
    <w:rsid w:val="002400A1"/>
    <w:rsid w:val="002405A6"/>
    <w:rsid w:val="0024142B"/>
    <w:rsid w:val="002418FE"/>
    <w:rsid w:val="00244C89"/>
    <w:rsid w:val="00244DA3"/>
    <w:rsid w:val="002463F6"/>
    <w:rsid w:val="00250FB3"/>
    <w:rsid w:val="00251DA6"/>
    <w:rsid w:val="002540F0"/>
    <w:rsid w:val="002568B8"/>
    <w:rsid w:val="00257B56"/>
    <w:rsid w:val="00260A81"/>
    <w:rsid w:val="0026126F"/>
    <w:rsid w:val="00261646"/>
    <w:rsid w:val="002627A2"/>
    <w:rsid w:val="00266C96"/>
    <w:rsid w:val="00270834"/>
    <w:rsid w:val="0027188D"/>
    <w:rsid w:val="00271FF2"/>
    <w:rsid w:val="00272991"/>
    <w:rsid w:val="0027648D"/>
    <w:rsid w:val="00280650"/>
    <w:rsid w:val="00281FCB"/>
    <w:rsid w:val="00282B86"/>
    <w:rsid w:val="002839B1"/>
    <w:rsid w:val="00283B25"/>
    <w:rsid w:val="0028491E"/>
    <w:rsid w:val="00287386"/>
    <w:rsid w:val="00290E84"/>
    <w:rsid w:val="00291430"/>
    <w:rsid w:val="00293BC0"/>
    <w:rsid w:val="00293D06"/>
    <w:rsid w:val="002948EC"/>
    <w:rsid w:val="0029645B"/>
    <w:rsid w:val="002968D9"/>
    <w:rsid w:val="002A09D4"/>
    <w:rsid w:val="002A346E"/>
    <w:rsid w:val="002B1C35"/>
    <w:rsid w:val="002B2730"/>
    <w:rsid w:val="002B4626"/>
    <w:rsid w:val="002B63CA"/>
    <w:rsid w:val="002B64D6"/>
    <w:rsid w:val="002B7638"/>
    <w:rsid w:val="002B7FCB"/>
    <w:rsid w:val="002C10B1"/>
    <w:rsid w:val="002C1730"/>
    <w:rsid w:val="002C231C"/>
    <w:rsid w:val="002C2EA0"/>
    <w:rsid w:val="002C30E1"/>
    <w:rsid w:val="002C6457"/>
    <w:rsid w:val="002C6B79"/>
    <w:rsid w:val="002D05A5"/>
    <w:rsid w:val="002D5B6B"/>
    <w:rsid w:val="002D71BC"/>
    <w:rsid w:val="002E073F"/>
    <w:rsid w:val="002E1742"/>
    <w:rsid w:val="002E20C6"/>
    <w:rsid w:val="002E3618"/>
    <w:rsid w:val="002E3F1B"/>
    <w:rsid w:val="002E47E0"/>
    <w:rsid w:val="002E486D"/>
    <w:rsid w:val="002E4DCD"/>
    <w:rsid w:val="002E7E4F"/>
    <w:rsid w:val="002F1457"/>
    <w:rsid w:val="002F4132"/>
    <w:rsid w:val="002F4298"/>
    <w:rsid w:val="002F4366"/>
    <w:rsid w:val="002F5798"/>
    <w:rsid w:val="002F5D9D"/>
    <w:rsid w:val="002F7302"/>
    <w:rsid w:val="002F7BA8"/>
    <w:rsid w:val="00301A2B"/>
    <w:rsid w:val="00301E06"/>
    <w:rsid w:val="00302B13"/>
    <w:rsid w:val="003031BB"/>
    <w:rsid w:val="00303B10"/>
    <w:rsid w:val="00303D72"/>
    <w:rsid w:val="003044BB"/>
    <w:rsid w:val="00305E63"/>
    <w:rsid w:val="003061EB"/>
    <w:rsid w:val="00306882"/>
    <w:rsid w:val="00307C0E"/>
    <w:rsid w:val="0031149D"/>
    <w:rsid w:val="003122F9"/>
    <w:rsid w:val="003125D2"/>
    <w:rsid w:val="00312B37"/>
    <w:rsid w:val="00314FD6"/>
    <w:rsid w:val="0031675A"/>
    <w:rsid w:val="00317D72"/>
    <w:rsid w:val="003208FB"/>
    <w:rsid w:val="00320984"/>
    <w:rsid w:val="003251C1"/>
    <w:rsid w:val="0032532E"/>
    <w:rsid w:val="003259C7"/>
    <w:rsid w:val="00326A4F"/>
    <w:rsid w:val="00327186"/>
    <w:rsid w:val="00332735"/>
    <w:rsid w:val="003409F5"/>
    <w:rsid w:val="00340B08"/>
    <w:rsid w:val="00342A3A"/>
    <w:rsid w:val="00347812"/>
    <w:rsid w:val="00351C5A"/>
    <w:rsid w:val="00352704"/>
    <w:rsid w:val="00353B50"/>
    <w:rsid w:val="00356F39"/>
    <w:rsid w:val="0035711B"/>
    <w:rsid w:val="00360939"/>
    <w:rsid w:val="00361865"/>
    <w:rsid w:val="00361A3E"/>
    <w:rsid w:val="00363C45"/>
    <w:rsid w:val="00366883"/>
    <w:rsid w:val="00366B2D"/>
    <w:rsid w:val="00370DCB"/>
    <w:rsid w:val="00370F79"/>
    <w:rsid w:val="00372A70"/>
    <w:rsid w:val="00373528"/>
    <w:rsid w:val="00373663"/>
    <w:rsid w:val="0037558A"/>
    <w:rsid w:val="00375FF8"/>
    <w:rsid w:val="00381706"/>
    <w:rsid w:val="00381C41"/>
    <w:rsid w:val="003823E1"/>
    <w:rsid w:val="003825F5"/>
    <w:rsid w:val="00383338"/>
    <w:rsid w:val="00385D86"/>
    <w:rsid w:val="00390FA2"/>
    <w:rsid w:val="00394516"/>
    <w:rsid w:val="00394E3E"/>
    <w:rsid w:val="003961A6"/>
    <w:rsid w:val="00396AD5"/>
    <w:rsid w:val="003A46EA"/>
    <w:rsid w:val="003A4970"/>
    <w:rsid w:val="003A62EB"/>
    <w:rsid w:val="003A7D06"/>
    <w:rsid w:val="003B0B8B"/>
    <w:rsid w:val="003B4A52"/>
    <w:rsid w:val="003B5280"/>
    <w:rsid w:val="003B7F2C"/>
    <w:rsid w:val="003C2E77"/>
    <w:rsid w:val="003C3139"/>
    <w:rsid w:val="003C529A"/>
    <w:rsid w:val="003D0ED4"/>
    <w:rsid w:val="003D6955"/>
    <w:rsid w:val="003D6A3F"/>
    <w:rsid w:val="003E098F"/>
    <w:rsid w:val="003E21C6"/>
    <w:rsid w:val="003E687F"/>
    <w:rsid w:val="003E7050"/>
    <w:rsid w:val="003F106D"/>
    <w:rsid w:val="003F7B8C"/>
    <w:rsid w:val="004027C6"/>
    <w:rsid w:val="00407341"/>
    <w:rsid w:val="004075D5"/>
    <w:rsid w:val="004078D4"/>
    <w:rsid w:val="004132B8"/>
    <w:rsid w:val="0041391B"/>
    <w:rsid w:val="00414A39"/>
    <w:rsid w:val="004156C8"/>
    <w:rsid w:val="00417291"/>
    <w:rsid w:val="00417F0E"/>
    <w:rsid w:val="00422A19"/>
    <w:rsid w:val="00422BCE"/>
    <w:rsid w:val="004232A3"/>
    <w:rsid w:val="00423ADC"/>
    <w:rsid w:val="00423BBC"/>
    <w:rsid w:val="004248B1"/>
    <w:rsid w:val="00425FB1"/>
    <w:rsid w:val="00426676"/>
    <w:rsid w:val="0043014A"/>
    <w:rsid w:val="0043030F"/>
    <w:rsid w:val="0043107E"/>
    <w:rsid w:val="004312E4"/>
    <w:rsid w:val="00431D54"/>
    <w:rsid w:val="00443D14"/>
    <w:rsid w:val="00445C8E"/>
    <w:rsid w:val="00450874"/>
    <w:rsid w:val="004508B1"/>
    <w:rsid w:val="00451B4A"/>
    <w:rsid w:val="0045390F"/>
    <w:rsid w:val="00454823"/>
    <w:rsid w:val="0045755B"/>
    <w:rsid w:val="00460451"/>
    <w:rsid w:val="00463D6D"/>
    <w:rsid w:val="00464893"/>
    <w:rsid w:val="004676C6"/>
    <w:rsid w:val="00470D9A"/>
    <w:rsid w:val="0047173B"/>
    <w:rsid w:val="00471A3C"/>
    <w:rsid w:val="00472536"/>
    <w:rsid w:val="004757F8"/>
    <w:rsid w:val="004771C4"/>
    <w:rsid w:val="004828E3"/>
    <w:rsid w:val="004838FC"/>
    <w:rsid w:val="00491C67"/>
    <w:rsid w:val="00492688"/>
    <w:rsid w:val="004939A8"/>
    <w:rsid w:val="00493F27"/>
    <w:rsid w:val="004948E5"/>
    <w:rsid w:val="00495608"/>
    <w:rsid w:val="00496662"/>
    <w:rsid w:val="004A11B2"/>
    <w:rsid w:val="004A25C9"/>
    <w:rsid w:val="004A3E87"/>
    <w:rsid w:val="004A49BA"/>
    <w:rsid w:val="004A639B"/>
    <w:rsid w:val="004A7057"/>
    <w:rsid w:val="004B0181"/>
    <w:rsid w:val="004B1B29"/>
    <w:rsid w:val="004B1D04"/>
    <w:rsid w:val="004B2D19"/>
    <w:rsid w:val="004B346F"/>
    <w:rsid w:val="004B73FA"/>
    <w:rsid w:val="004B75CF"/>
    <w:rsid w:val="004C1C3A"/>
    <w:rsid w:val="004C3F46"/>
    <w:rsid w:val="004C7019"/>
    <w:rsid w:val="004E725D"/>
    <w:rsid w:val="004F0C8B"/>
    <w:rsid w:val="004F2849"/>
    <w:rsid w:val="004F59AE"/>
    <w:rsid w:val="004F6A63"/>
    <w:rsid w:val="00502361"/>
    <w:rsid w:val="0050283F"/>
    <w:rsid w:val="00504524"/>
    <w:rsid w:val="00505A7B"/>
    <w:rsid w:val="0050660D"/>
    <w:rsid w:val="005075D1"/>
    <w:rsid w:val="00507A8F"/>
    <w:rsid w:val="00510B25"/>
    <w:rsid w:val="00511091"/>
    <w:rsid w:val="00512A74"/>
    <w:rsid w:val="0051349A"/>
    <w:rsid w:val="0051354B"/>
    <w:rsid w:val="00513F4E"/>
    <w:rsid w:val="00515652"/>
    <w:rsid w:val="00520730"/>
    <w:rsid w:val="005210CA"/>
    <w:rsid w:val="00522E78"/>
    <w:rsid w:val="005253BF"/>
    <w:rsid w:val="005256E3"/>
    <w:rsid w:val="005258D7"/>
    <w:rsid w:val="00525B65"/>
    <w:rsid w:val="00525F81"/>
    <w:rsid w:val="00526ACA"/>
    <w:rsid w:val="005304FB"/>
    <w:rsid w:val="00531346"/>
    <w:rsid w:val="00531C40"/>
    <w:rsid w:val="0053288B"/>
    <w:rsid w:val="005332DA"/>
    <w:rsid w:val="005351A8"/>
    <w:rsid w:val="0053613D"/>
    <w:rsid w:val="005369E2"/>
    <w:rsid w:val="0053777E"/>
    <w:rsid w:val="00537D4C"/>
    <w:rsid w:val="0054029E"/>
    <w:rsid w:val="005436CB"/>
    <w:rsid w:val="00543C38"/>
    <w:rsid w:val="00544939"/>
    <w:rsid w:val="00547E40"/>
    <w:rsid w:val="00550582"/>
    <w:rsid w:val="00550BD2"/>
    <w:rsid w:val="0055158D"/>
    <w:rsid w:val="0055510F"/>
    <w:rsid w:val="005568AA"/>
    <w:rsid w:val="00556A31"/>
    <w:rsid w:val="00560E4C"/>
    <w:rsid w:val="005640E0"/>
    <w:rsid w:val="00564E59"/>
    <w:rsid w:val="005663AE"/>
    <w:rsid w:val="005704B7"/>
    <w:rsid w:val="005710B4"/>
    <w:rsid w:val="00571AF4"/>
    <w:rsid w:val="00572228"/>
    <w:rsid w:val="00572C26"/>
    <w:rsid w:val="00573057"/>
    <w:rsid w:val="00574BFB"/>
    <w:rsid w:val="00575049"/>
    <w:rsid w:val="0058014E"/>
    <w:rsid w:val="00580D8A"/>
    <w:rsid w:val="00582118"/>
    <w:rsid w:val="005837F3"/>
    <w:rsid w:val="005838F8"/>
    <w:rsid w:val="00585205"/>
    <w:rsid w:val="00590211"/>
    <w:rsid w:val="005946D4"/>
    <w:rsid w:val="0059530D"/>
    <w:rsid w:val="005961B9"/>
    <w:rsid w:val="005967B4"/>
    <w:rsid w:val="00597142"/>
    <w:rsid w:val="005A3383"/>
    <w:rsid w:val="005A4AEA"/>
    <w:rsid w:val="005A67C5"/>
    <w:rsid w:val="005A6B90"/>
    <w:rsid w:val="005A757A"/>
    <w:rsid w:val="005B0A9F"/>
    <w:rsid w:val="005B33C9"/>
    <w:rsid w:val="005B7109"/>
    <w:rsid w:val="005B7126"/>
    <w:rsid w:val="005C15AC"/>
    <w:rsid w:val="005C20EF"/>
    <w:rsid w:val="005C277F"/>
    <w:rsid w:val="005C35A0"/>
    <w:rsid w:val="005C44D9"/>
    <w:rsid w:val="005C5B9C"/>
    <w:rsid w:val="005C6911"/>
    <w:rsid w:val="005C7195"/>
    <w:rsid w:val="005C7986"/>
    <w:rsid w:val="005D2A31"/>
    <w:rsid w:val="005D618E"/>
    <w:rsid w:val="005E41E0"/>
    <w:rsid w:val="005E7273"/>
    <w:rsid w:val="005F0DE2"/>
    <w:rsid w:val="005F44C5"/>
    <w:rsid w:val="005F592D"/>
    <w:rsid w:val="0060098C"/>
    <w:rsid w:val="0060186D"/>
    <w:rsid w:val="00601AF3"/>
    <w:rsid w:val="006038FC"/>
    <w:rsid w:val="0060451B"/>
    <w:rsid w:val="00604BAA"/>
    <w:rsid w:val="0060759C"/>
    <w:rsid w:val="006078B1"/>
    <w:rsid w:val="00610FD9"/>
    <w:rsid w:val="00611EDA"/>
    <w:rsid w:val="00613F41"/>
    <w:rsid w:val="00613F6B"/>
    <w:rsid w:val="0062248D"/>
    <w:rsid w:val="006239DF"/>
    <w:rsid w:val="00623CC4"/>
    <w:rsid w:val="00624C79"/>
    <w:rsid w:val="0062657D"/>
    <w:rsid w:val="00627A0B"/>
    <w:rsid w:val="0063011B"/>
    <w:rsid w:val="00631C61"/>
    <w:rsid w:val="00633795"/>
    <w:rsid w:val="00633FF5"/>
    <w:rsid w:val="0063503D"/>
    <w:rsid w:val="00635310"/>
    <w:rsid w:val="00636990"/>
    <w:rsid w:val="00637CB4"/>
    <w:rsid w:val="006403FC"/>
    <w:rsid w:val="00641ADD"/>
    <w:rsid w:val="0064304E"/>
    <w:rsid w:val="00645E4C"/>
    <w:rsid w:val="00647DDE"/>
    <w:rsid w:val="00647F1D"/>
    <w:rsid w:val="0065221C"/>
    <w:rsid w:val="00652FE8"/>
    <w:rsid w:val="0065371B"/>
    <w:rsid w:val="006542D6"/>
    <w:rsid w:val="00656180"/>
    <w:rsid w:val="00656EF8"/>
    <w:rsid w:val="00661942"/>
    <w:rsid w:val="00661E5A"/>
    <w:rsid w:val="00662DA8"/>
    <w:rsid w:val="00663701"/>
    <w:rsid w:val="006650DC"/>
    <w:rsid w:val="006666B5"/>
    <w:rsid w:val="00667ADA"/>
    <w:rsid w:val="00670915"/>
    <w:rsid w:val="006711CF"/>
    <w:rsid w:val="006713C5"/>
    <w:rsid w:val="00671B18"/>
    <w:rsid w:val="0067327C"/>
    <w:rsid w:val="00674519"/>
    <w:rsid w:val="00674DBB"/>
    <w:rsid w:val="006809D2"/>
    <w:rsid w:val="00681B94"/>
    <w:rsid w:val="006833E5"/>
    <w:rsid w:val="00683F4F"/>
    <w:rsid w:val="00684943"/>
    <w:rsid w:val="00685179"/>
    <w:rsid w:val="006854EC"/>
    <w:rsid w:val="00685DB6"/>
    <w:rsid w:val="0068600F"/>
    <w:rsid w:val="006878DF"/>
    <w:rsid w:val="006966E3"/>
    <w:rsid w:val="0069768B"/>
    <w:rsid w:val="006A3962"/>
    <w:rsid w:val="006A46B2"/>
    <w:rsid w:val="006A4963"/>
    <w:rsid w:val="006A5966"/>
    <w:rsid w:val="006A5CC2"/>
    <w:rsid w:val="006B469E"/>
    <w:rsid w:val="006B5AF0"/>
    <w:rsid w:val="006B6F93"/>
    <w:rsid w:val="006B7398"/>
    <w:rsid w:val="006B7CA6"/>
    <w:rsid w:val="006C0765"/>
    <w:rsid w:val="006C1FEE"/>
    <w:rsid w:val="006C3D5C"/>
    <w:rsid w:val="006C500F"/>
    <w:rsid w:val="006D2120"/>
    <w:rsid w:val="006D3558"/>
    <w:rsid w:val="006D6EA5"/>
    <w:rsid w:val="006D7E6A"/>
    <w:rsid w:val="006E2CDA"/>
    <w:rsid w:val="006E4576"/>
    <w:rsid w:val="006E6141"/>
    <w:rsid w:val="006E6FF9"/>
    <w:rsid w:val="006E742D"/>
    <w:rsid w:val="006F6F00"/>
    <w:rsid w:val="007008BF"/>
    <w:rsid w:val="00703884"/>
    <w:rsid w:val="0070506F"/>
    <w:rsid w:val="0070617C"/>
    <w:rsid w:val="007070F0"/>
    <w:rsid w:val="00714FC8"/>
    <w:rsid w:val="007154B3"/>
    <w:rsid w:val="00716A64"/>
    <w:rsid w:val="0071719B"/>
    <w:rsid w:val="007173A1"/>
    <w:rsid w:val="0072026B"/>
    <w:rsid w:val="00722529"/>
    <w:rsid w:val="00723076"/>
    <w:rsid w:val="00723246"/>
    <w:rsid w:val="00723B25"/>
    <w:rsid w:val="00724411"/>
    <w:rsid w:val="00727D87"/>
    <w:rsid w:val="007338C9"/>
    <w:rsid w:val="007361B1"/>
    <w:rsid w:val="007371B1"/>
    <w:rsid w:val="00737310"/>
    <w:rsid w:val="007457C2"/>
    <w:rsid w:val="007462DF"/>
    <w:rsid w:val="0074738A"/>
    <w:rsid w:val="00753C68"/>
    <w:rsid w:val="0075498F"/>
    <w:rsid w:val="00755175"/>
    <w:rsid w:val="00757391"/>
    <w:rsid w:val="00762612"/>
    <w:rsid w:val="00762B76"/>
    <w:rsid w:val="00763478"/>
    <w:rsid w:val="007640DD"/>
    <w:rsid w:val="00764914"/>
    <w:rsid w:val="00764E0F"/>
    <w:rsid w:val="00766C59"/>
    <w:rsid w:val="007672CC"/>
    <w:rsid w:val="0077136A"/>
    <w:rsid w:val="0077229B"/>
    <w:rsid w:val="00773A55"/>
    <w:rsid w:val="00776736"/>
    <w:rsid w:val="007776CD"/>
    <w:rsid w:val="0078111A"/>
    <w:rsid w:val="007831D8"/>
    <w:rsid w:val="00783A6E"/>
    <w:rsid w:val="00784B78"/>
    <w:rsid w:val="00786AA8"/>
    <w:rsid w:val="007878D4"/>
    <w:rsid w:val="00793659"/>
    <w:rsid w:val="007A092D"/>
    <w:rsid w:val="007A3CCE"/>
    <w:rsid w:val="007A4B7C"/>
    <w:rsid w:val="007A6738"/>
    <w:rsid w:val="007A6994"/>
    <w:rsid w:val="007A6F58"/>
    <w:rsid w:val="007A71BC"/>
    <w:rsid w:val="007B097F"/>
    <w:rsid w:val="007B0FC8"/>
    <w:rsid w:val="007B18A8"/>
    <w:rsid w:val="007B3252"/>
    <w:rsid w:val="007B6574"/>
    <w:rsid w:val="007B7559"/>
    <w:rsid w:val="007C2231"/>
    <w:rsid w:val="007C3FE3"/>
    <w:rsid w:val="007C5EC0"/>
    <w:rsid w:val="007C6F0E"/>
    <w:rsid w:val="007C7506"/>
    <w:rsid w:val="007D1EA5"/>
    <w:rsid w:val="007D27D4"/>
    <w:rsid w:val="007D5DB3"/>
    <w:rsid w:val="007D6D53"/>
    <w:rsid w:val="007F25D3"/>
    <w:rsid w:val="007F4A49"/>
    <w:rsid w:val="007F6D17"/>
    <w:rsid w:val="007F6F9E"/>
    <w:rsid w:val="00805D71"/>
    <w:rsid w:val="0080655F"/>
    <w:rsid w:val="008065ED"/>
    <w:rsid w:val="00807243"/>
    <w:rsid w:val="008079BE"/>
    <w:rsid w:val="00813C7D"/>
    <w:rsid w:val="00813FA9"/>
    <w:rsid w:val="00814B73"/>
    <w:rsid w:val="0081585B"/>
    <w:rsid w:val="008160F6"/>
    <w:rsid w:val="00817413"/>
    <w:rsid w:val="00817430"/>
    <w:rsid w:val="00820355"/>
    <w:rsid w:val="00822CA9"/>
    <w:rsid w:val="00823FFC"/>
    <w:rsid w:val="00824049"/>
    <w:rsid w:val="008258A5"/>
    <w:rsid w:val="008259A9"/>
    <w:rsid w:val="008279E3"/>
    <w:rsid w:val="0083055C"/>
    <w:rsid w:val="00831C5D"/>
    <w:rsid w:val="008323C8"/>
    <w:rsid w:val="00832B1C"/>
    <w:rsid w:val="00833BFD"/>
    <w:rsid w:val="00841265"/>
    <w:rsid w:val="00843A39"/>
    <w:rsid w:val="00843C57"/>
    <w:rsid w:val="00843FC3"/>
    <w:rsid w:val="008473FD"/>
    <w:rsid w:val="00847761"/>
    <w:rsid w:val="00851223"/>
    <w:rsid w:val="0085378C"/>
    <w:rsid w:val="00854832"/>
    <w:rsid w:val="00854A8E"/>
    <w:rsid w:val="0085667C"/>
    <w:rsid w:val="00856868"/>
    <w:rsid w:val="008568A3"/>
    <w:rsid w:val="00860227"/>
    <w:rsid w:val="00860A57"/>
    <w:rsid w:val="00865103"/>
    <w:rsid w:val="0086624B"/>
    <w:rsid w:val="008673FB"/>
    <w:rsid w:val="008729F9"/>
    <w:rsid w:val="0088014F"/>
    <w:rsid w:val="00880F0A"/>
    <w:rsid w:val="0088147A"/>
    <w:rsid w:val="00881D0B"/>
    <w:rsid w:val="00882604"/>
    <w:rsid w:val="008839E3"/>
    <w:rsid w:val="008864B6"/>
    <w:rsid w:val="008878F4"/>
    <w:rsid w:val="0089007B"/>
    <w:rsid w:val="00892947"/>
    <w:rsid w:val="008965FE"/>
    <w:rsid w:val="008A08BD"/>
    <w:rsid w:val="008A2DCF"/>
    <w:rsid w:val="008A7193"/>
    <w:rsid w:val="008A7209"/>
    <w:rsid w:val="008B03A1"/>
    <w:rsid w:val="008B1116"/>
    <w:rsid w:val="008B117D"/>
    <w:rsid w:val="008B26C9"/>
    <w:rsid w:val="008B54AF"/>
    <w:rsid w:val="008B54EB"/>
    <w:rsid w:val="008C10D9"/>
    <w:rsid w:val="008D1678"/>
    <w:rsid w:val="008D293C"/>
    <w:rsid w:val="008D2C49"/>
    <w:rsid w:val="008D2D0A"/>
    <w:rsid w:val="008D475D"/>
    <w:rsid w:val="008D4A94"/>
    <w:rsid w:val="008D4C91"/>
    <w:rsid w:val="008D516F"/>
    <w:rsid w:val="008D529D"/>
    <w:rsid w:val="008D5F44"/>
    <w:rsid w:val="008E10D4"/>
    <w:rsid w:val="008E6076"/>
    <w:rsid w:val="008E60B3"/>
    <w:rsid w:val="008E6C35"/>
    <w:rsid w:val="008E72DC"/>
    <w:rsid w:val="008E7428"/>
    <w:rsid w:val="008F0FC5"/>
    <w:rsid w:val="008F21AF"/>
    <w:rsid w:val="008F39A4"/>
    <w:rsid w:val="008F49F9"/>
    <w:rsid w:val="008F5E34"/>
    <w:rsid w:val="008F5F83"/>
    <w:rsid w:val="00900DF3"/>
    <w:rsid w:val="009021A7"/>
    <w:rsid w:val="009023D1"/>
    <w:rsid w:val="00902FC4"/>
    <w:rsid w:val="0090446B"/>
    <w:rsid w:val="00905E9C"/>
    <w:rsid w:val="00907467"/>
    <w:rsid w:val="00912FCE"/>
    <w:rsid w:val="009239B2"/>
    <w:rsid w:val="00923F4D"/>
    <w:rsid w:val="00925331"/>
    <w:rsid w:val="00927C2B"/>
    <w:rsid w:val="0093167B"/>
    <w:rsid w:val="009322EE"/>
    <w:rsid w:val="00940520"/>
    <w:rsid w:val="00941BF5"/>
    <w:rsid w:val="009429FE"/>
    <w:rsid w:val="00943186"/>
    <w:rsid w:val="009431E6"/>
    <w:rsid w:val="00947290"/>
    <w:rsid w:val="009476F0"/>
    <w:rsid w:val="0095024D"/>
    <w:rsid w:val="00951C77"/>
    <w:rsid w:val="009540A3"/>
    <w:rsid w:val="00956BD3"/>
    <w:rsid w:val="00957B31"/>
    <w:rsid w:val="00957FDD"/>
    <w:rsid w:val="00960205"/>
    <w:rsid w:val="0096250C"/>
    <w:rsid w:val="00964083"/>
    <w:rsid w:val="009668AB"/>
    <w:rsid w:val="009703B6"/>
    <w:rsid w:val="00971F12"/>
    <w:rsid w:val="0097462D"/>
    <w:rsid w:val="009747B0"/>
    <w:rsid w:val="00975C05"/>
    <w:rsid w:val="009766B9"/>
    <w:rsid w:val="009827C3"/>
    <w:rsid w:val="009832DD"/>
    <w:rsid w:val="0099108D"/>
    <w:rsid w:val="00993B55"/>
    <w:rsid w:val="00994583"/>
    <w:rsid w:val="009947FE"/>
    <w:rsid w:val="00994B2F"/>
    <w:rsid w:val="00995532"/>
    <w:rsid w:val="009A0588"/>
    <w:rsid w:val="009A2C14"/>
    <w:rsid w:val="009A2E02"/>
    <w:rsid w:val="009A3B1C"/>
    <w:rsid w:val="009A5B14"/>
    <w:rsid w:val="009B0151"/>
    <w:rsid w:val="009B0260"/>
    <w:rsid w:val="009B6743"/>
    <w:rsid w:val="009B7A17"/>
    <w:rsid w:val="009C1A53"/>
    <w:rsid w:val="009C216A"/>
    <w:rsid w:val="009C282D"/>
    <w:rsid w:val="009C2A4D"/>
    <w:rsid w:val="009C4542"/>
    <w:rsid w:val="009C69DE"/>
    <w:rsid w:val="009D06F1"/>
    <w:rsid w:val="009D22F3"/>
    <w:rsid w:val="009D4549"/>
    <w:rsid w:val="009D4DAC"/>
    <w:rsid w:val="009D4EEF"/>
    <w:rsid w:val="009D51D1"/>
    <w:rsid w:val="009D758D"/>
    <w:rsid w:val="009E2C14"/>
    <w:rsid w:val="009E2F1C"/>
    <w:rsid w:val="009E51CE"/>
    <w:rsid w:val="009E574D"/>
    <w:rsid w:val="009E575A"/>
    <w:rsid w:val="009E646C"/>
    <w:rsid w:val="009E79D0"/>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2ECE"/>
    <w:rsid w:val="00A24F29"/>
    <w:rsid w:val="00A2511C"/>
    <w:rsid w:val="00A27A9F"/>
    <w:rsid w:val="00A3265B"/>
    <w:rsid w:val="00A3273A"/>
    <w:rsid w:val="00A34A52"/>
    <w:rsid w:val="00A34D9A"/>
    <w:rsid w:val="00A35CD7"/>
    <w:rsid w:val="00A3622B"/>
    <w:rsid w:val="00A36925"/>
    <w:rsid w:val="00A37E91"/>
    <w:rsid w:val="00A40A23"/>
    <w:rsid w:val="00A40C99"/>
    <w:rsid w:val="00A43232"/>
    <w:rsid w:val="00A43B24"/>
    <w:rsid w:val="00A43ED8"/>
    <w:rsid w:val="00A46351"/>
    <w:rsid w:val="00A46DC8"/>
    <w:rsid w:val="00A503C2"/>
    <w:rsid w:val="00A512AD"/>
    <w:rsid w:val="00A5492D"/>
    <w:rsid w:val="00A553C4"/>
    <w:rsid w:val="00A55660"/>
    <w:rsid w:val="00A572E3"/>
    <w:rsid w:val="00A619FB"/>
    <w:rsid w:val="00A62E52"/>
    <w:rsid w:val="00A66338"/>
    <w:rsid w:val="00A663E1"/>
    <w:rsid w:val="00A66B78"/>
    <w:rsid w:val="00A7047E"/>
    <w:rsid w:val="00A727E6"/>
    <w:rsid w:val="00A747A0"/>
    <w:rsid w:val="00A74BC6"/>
    <w:rsid w:val="00A75197"/>
    <w:rsid w:val="00A8026B"/>
    <w:rsid w:val="00A82ECA"/>
    <w:rsid w:val="00A849E6"/>
    <w:rsid w:val="00A86465"/>
    <w:rsid w:val="00A9001A"/>
    <w:rsid w:val="00A90791"/>
    <w:rsid w:val="00A914DF"/>
    <w:rsid w:val="00A92F2C"/>
    <w:rsid w:val="00AA2587"/>
    <w:rsid w:val="00AA2F32"/>
    <w:rsid w:val="00AA31C2"/>
    <w:rsid w:val="00AA4471"/>
    <w:rsid w:val="00AA7119"/>
    <w:rsid w:val="00AA79B2"/>
    <w:rsid w:val="00AB0875"/>
    <w:rsid w:val="00AB3C0D"/>
    <w:rsid w:val="00AB7E50"/>
    <w:rsid w:val="00AC1278"/>
    <w:rsid w:val="00AC329D"/>
    <w:rsid w:val="00AC47DB"/>
    <w:rsid w:val="00AC6E0B"/>
    <w:rsid w:val="00AC76AD"/>
    <w:rsid w:val="00AE0D65"/>
    <w:rsid w:val="00AE3E19"/>
    <w:rsid w:val="00AE57E1"/>
    <w:rsid w:val="00AE67B5"/>
    <w:rsid w:val="00AE67D0"/>
    <w:rsid w:val="00AE6807"/>
    <w:rsid w:val="00AF0128"/>
    <w:rsid w:val="00AF1967"/>
    <w:rsid w:val="00AF270E"/>
    <w:rsid w:val="00AF4921"/>
    <w:rsid w:val="00AF51C9"/>
    <w:rsid w:val="00AF601A"/>
    <w:rsid w:val="00B031E6"/>
    <w:rsid w:val="00B035BE"/>
    <w:rsid w:val="00B04A10"/>
    <w:rsid w:val="00B10873"/>
    <w:rsid w:val="00B127CB"/>
    <w:rsid w:val="00B1611A"/>
    <w:rsid w:val="00B1667A"/>
    <w:rsid w:val="00B16C49"/>
    <w:rsid w:val="00B170AF"/>
    <w:rsid w:val="00B172DA"/>
    <w:rsid w:val="00B17619"/>
    <w:rsid w:val="00B218AF"/>
    <w:rsid w:val="00B23830"/>
    <w:rsid w:val="00B247B4"/>
    <w:rsid w:val="00B27034"/>
    <w:rsid w:val="00B308FD"/>
    <w:rsid w:val="00B30E0D"/>
    <w:rsid w:val="00B33389"/>
    <w:rsid w:val="00B34B1A"/>
    <w:rsid w:val="00B34CBA"/>
    <w:rsid w:val="00B40174"/>
    <w:rsid w:val="00B416DC"/>
    <w:rsid w:val="00B4491E"/>
    <w:rsid w:val="00B52F0F"/>
    <w:rsid w:val="00B53F17"/>
    <w:rsid w:val="00B57745"/>
    <w:rsid w:val="00B6278C"/>
    <w:rsid w:val="00B651F2"/>
    <w:rsid w:val="00B65552"/>
    <w:rsid w:val="00B67D2F"/>
    <w:rsid w:val="00B74EF6"/>
    <w:rsid w:val="00B76173"/>
    <w:rsid w:val="00B80F47"/>
    <w:rsid w:val="00B83D7C"/>
    <w:rsid w:val="00B858D8"/>
    <w:rsid w:val="00B86912"/>
    <w:rsid w:val="00B872B9"/>
    <w:rsid w:val="00B873A7"/>
    <w:rsid w:val="00B907B1"/>
    <w:rsid w:val="00B9450C"/>
    <w:rsid w:val="00B947E2"/>
    <w:rsid w:val="00B95AEF"/>
    <w:rsid w:val="00B96FDF"/>
    <w:rsid w:val="00B974BC"/>
    <w:rsid w:val="00B97B5B"/>
    <w:rsid w:val="00BA1016"/>
    <w:rsid w:val="00BA1B91"/>
    <w:rsid w:val="00BA1E90"/>
    <w:rsid w:val="00BA44CD"/>
    <w:rsid w:val="00BA7630"/>
    <w:rsid w:val="00BA7C6F"/>
    <w:rsid w:val="00BB15F5"/>
    <w:rsid w:val="00BB7AEF"/>
    <w:rsid w:val="00BC324F"/>
    <w:rsid w:val="00BC3D73"/>
    <w:rsid w:val="00BC3EEF"/>
    <w:rsid w:val="00BC466F"/>
    <w:rsid w:val="00BC527D"/>
    <w:rsid w:val="00BC6A61"/>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04E1"/>
    <w:rsid w:val="00BE18EF"/>
    <w:rsid w:val="00BE2770"/>
    <w:rsid w:val="00BE415C"/>
    <w:rsid w:val="00BE56E5"/>
    <w:rsid w:val="00BF0817"/>
    <w:rsid w:val="00BF5004"/>
    <w:rsid w:val="00BF51B0"/>
    <w:rsid w:val="00BF724F"/>
    <w:rsid w:val="00C0044A"/>
    <w:rsid w:val="00C01579"/>
    <w:rsid w:val="00C02835"/>
    <w:rsid w:val="00C030C3"/>
    <w:rsid w:val="00C043B0"/>
    <w:rsid w:val="00C07485"/>
    <w:rsid w:val="00C078BF"/>
    <w:rsid w:val="00C1381F"/>
    <w:rsid w:val="00C15B38"/>
    <w:rsid w:val="00C16A60"/>
    <w:rsid w:val="00C20B3A"/>
    <w:rsid w:val="00C23142"/>
    <w:rsid w:val="00C27E30"/>
    <w:rsid w:val="00C31BDB"/>
    <w:rsid w:val="00C32823"/>
    <w:rsid w:val="00C33CBD"/>
    <w:rsid w:val="00C34925"/>
    <w:rsid w:val="00C370AB"/>
    <w:rsid w:val="00C42036"/>
    <w:rsid w:val="00C440FC"/>
    <w:rsid w:val="00C45C6C"/>
    <w:rsid w:val="00C47E18"/>
    <w:rsid w:val="00C502CC"/>
    <w:rsid w:val="00C51D5F"/>
    <w:rsid w:val="00C536EA"/>
    <w:rsid w:val="00C53D78"/>
    <w:rsid w:val="00C54D3D"/>
    <w:rsid w:val="00C564C7"/>
    <w:rsid w:val="00C6114B"/>
    <w:rsid w:val="00C61712"/>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6AE"/>
    <w:rsid w:val="00CA3D27"/>
    <w:rsid w:val="00CA61E4"/>
    <w:rsid w:val="00CB0DCB"/>
    <w:rsid w:val="00CB3D03"/>
    <w:rsid w:val="00CB426B"/>
    <w:rsid w:val="00CB442B"/>
    <w:rsid w:val="00CB4DB1"/>
    <w:rsid w:val="00CB7C25"/>
    <w:rsid w:val="00CC0AC2"/>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CF69AE"/>
    <w:rsid w:val="00D029E0"/>
    <w:rsid w:val="00D03064"/>
    <w:rsid w:val="00D06E82"/>
    <w:rsid w:val="00D074AB"/>
    <w:rsid w:val="00D112AC"/>
    <w:rsid w:val="00D144BF"/>
    <w:rsid w:val="00D169F1"/>
    <w:rsid w:val="00D17872"/>
    <w:rsid w:val="00D21B21"/>
    <w:rsid w:val="00D21F21"/>
    <w:rsid w:val="00D22AB2"/>
    <w:rsid w:val="00D2472D"/>
    <w:rsid w:val="00D25E1A"/>
    <w:rsid w:val="00D2630C"/>
    <w:rsid w:val="00D2687B"/>
    <w:rsid w:val="00D308CA"/>
    <w:rsid w:val="00D32B2A"/>
    <w:rsid w:val="00D3526E"/>
    <w:rsid w:val="00D35E39"/>
    <w:rsid w:val="00D3643A"/>
    <w:rsid w:val="00D3689C"/>
    <w:rsid w:val="00D4250D"/>
    <w:rsid w:val="00D4270E"/>
    <w:rsid w:val="00D42A2A"/>
    <w:rsid w:val="00D42F2E"/>
    <w:rsid w:val="00D45525"/>
    <w:rsid w:val="00D46F7F"/>
    <w:rsid w:val="00D47D32"/>
    <w:rsid w:val="00D47DFE"/>
    <w:rsid w:val="00D501FF"/>
    <w:rsid w:val="00D5034D"/>
    <w:rsid w:val="00D50EB3"/>
    <w:rsid w:val="00D518D5"/>
    <w:rsid w:val="00D51D2E"/>
    <w:rsid w:val="00D51EF8"/>
    <w:rsid w:val="00D56C1A"/>
    <w:rsid w:val="00D6025B"/>
    <w:rsid w:val="00D61400"/>
    <w:rsid w:val="00D6194B"/>
    <w:rsid w:val="00D63247"/>
    <w:rsid w:val="00D63922"/>
    <w:rsid w:val="00D7050F"/>
    <w:rsid w:val="00D712A2"/>
    <w:rsid w:val="00D71396"/>
    <w:rsid w:val="00D72529"/>
    <w:rsid w:val="00D726A1"/>
    <w:rsid w:val="00D73D17"/>
    <w:rsid w:val="00D73F1E"/>
    <w:rsid w:val="00D75CFB"/>
    <w:rsid w:val="00D75E46"/>
    <w:rsid w:val="00D80D2A"/>
    <w:rsid w:val="00D82623"/>
    <w:rsid w:val="00D84CE4"/>
    <w:rsid w:val="00D8673D"/>
    <w:rsid w:val="00D87241"/>
    <w:rsid w:val="00D9176E"/>
    <w:rsid w:val="00D920AD"/>
    <w:rsid w:val="00D92FCD"/>
    <w:rsid w:val="00D9530A"/>
    <w:rsid w:val="00D974D2"/>
    <w:rsid w:val="00DA085D"/>
    <w:rsid w:val="00DA3B1E"/>
    <w:rsid w:val="00DA5B82"/>
    <w:rsid w:val="00DA5E1B"/>
    <w:rsid w:val="00DA63FA"/>
    <w:rsid w:val="00DA7F95"/>
    <w:rsid w:val="00DB249D"/>
    <w:rsid w:val="00DB36F4"/>
    <w:rsid w:val="00DB4AC3"/>
    <w:rsid w:val="00DB648C"/>
    <w:rsid w:val="00DB66B4"/>
    <w:rsid w:val="00DC139F"/>
    <w:rsid w:val="00DC2337"/>
    <w:rsid w:val="00DC41EF"/>
    <w:rsid w:val="00DC57A0"/>
    <w:rsid w:val="00DC5CF0"/>
    <w:rsid w:val="00DD2A23"/>
    <w:rsid w:val="00DD3662"/>
    <w:rsid w:val="00DD4758"/>
    <w:rsid w:val="00DD55B6"/>
    <w:rsid w:val="00DD619D"/>
    <w:rsid w:val="00DD687F"/>
    <w:rsid w:val="00DE0A9C"/>
    <w:rsid w:val="00DE0FEE"/>
    <w:rsid w:val="00DE307B"/>
    <w:rsid w:val="00DE3218"/>
    <w:rsid w:val="00DE5E6B"/>
    <w:rsid w:val="00DE7C61"/>
    <w:rsid w:val="00DF3678"/>
    <w:rsid w:val="00DF3C56"/>
    <w:rsid w:val="00DF6274"/>
    <w:rsid w:val="00DF781C"/>
    <w:rsid w:val="00E026B9"/>
    <w:rsid w:val="00E0489E"/>
    <w:rsid w:val="00E05FEC"/>
    <w:rsid w:val="00E07F1C"/>
    <w:rsid w:val="00E11F47"/>
    <w:rsid w:val="00E15396"/>
    <w:rsid w:val="00E1772F"/>
    <w:rsid w:val="00E23667"/>
    <w:rsid w:val="00E23FB0"/>
    <w:rsid w:val="00E24AA8"/>
    <w:rsid w:val="00E2792A"/>
    <w:rsid w:val="00E3072E"/>
    <w:rsid w:val="00E30E86"/>
    <w:rsid w:val="00E327B3"/>
    <w:rsid w:val="00E33471"/>
    <w:rsid w:val="00E33633"/>
    <w:rsid w:val="00E344D8"/>
    <w:rsid w:val="00E34E64"/>
    <w:rsid w:val="00E36F1F"/>
    <w:rsid w:val="00E3724F"/>
    <w:rsid w:val="00E407C5"/>
    <w:rsid w:val="00E4177B"/>
    <w:rsid w:val="00E42250"/>
    <w:rsid w:val="00E43B29"/>
    <w:rsid w:val="00E44FB3"/>
    <w:rsid w:val="00E47670"/>
    <w:rsid w:val="00E47959"/>
    <w:rsid w:val="00E526C5"/>
    <w:rsid w:val="00E526E9"/>
    <w:rsid w:val="00E61D4D"/>
    <w:rsid w:val="00E61FFD"/>
    <w:rsid w:val="00E6664C"/>
    <w:rsid w:val="00E671AA"/>
    <w:rsid w:val="00E71A6A"/>
    <w:rsid w:val="00E71DDC"/>
    <w:rsid w:val="00E758DC"/>
    <w:rsid w:val="00E76D13"/>
    <w:rsid w:val="00E80EFE"/>
    <w:rsid w:val="00E8133C"/>
    <w:rsid w:val="00E834EC"/>
    <w:rsid w:val="00E83D1D"/>
    <w:rsid w:val="00E85386"/>
    <w:rsid w:val="00E86D4C"/>
    <w:rsid w:val="00E877EE"/>
    <w:rsid w:val="00E93408"/>
    <w:rsid w:val="00E953DD"/>
    <w:rsid w:val="00E96C48"/>
    <w:rsid w:val="00E972F7"/>
    <w:rsid w:val="00EA1362"/>
    <w:rsid w:val="00EA7B3D"/>
    <w:rsid w:val="00EB0F9D"/>
    <w:rsid w:val="00EB5073"/>
    <w:rsid w:val="00EB781B"/>
    <w:rsid w:val="00EC1562"/>
    <w:rsid w:val="00EC20AF"/>
    <w:rsid w:val="00EC2A34"/>
    <w:rsid w:val="00EC4403"/>
    <w:rsid w:val="00EC7657"/>
    <w:rsid w:val="00ED13D6"/>
    <w:rsid w:val="00ED1DE9"/>
    <w:rsid w:val="00ED27FE"/>
    <w:rsid w:val="00ED3B40"/>
    <w:rsid w:val="00EE1295"/>
    <w:rsid w:val="00EE2292"/>
    <w:rsid w:val="00EE531D"/>
    <w:rsid w:val="00EE7741"/>
    <w:rsid w:val="00EF2818"/>
    <w:rsid w:val="00EF2CE8"/>
    <w:rsid w:val="00EF4616"/>
    <w:rsid w:val="00EF4C12"/>
    <w:rsid w:val="00EF63EF"/>
    <w:rsid w:val="00EF7839"/>
    <w:rsid w:val="00F00E8D"/>
    <w:rsid w:val="00F02CFB"/>
    <w:rsid w:val="00F0481F"/>
    <w:rsid w:val="00F06BB2"/>
    <w:rsid w:val="00F06BCA"/>
    <w:rsid w:val="00F07266"/>
    <w:rsid w:val="00F10349"/>
    <w:rsid w:val="00F12421"/>
    <w:rsid w:val="00F124BC"/>
    <w:rsid w:val="00F137B7"/>
    <w:rsid w:val="00F13FBA"/>
    <w:rsid w:val="00F147DC"/>
    <w:rsid w:val="00F1517F"/>
    <w:rsid w:val="00F21A28"/>
    <w:rsid w:val="00F22C03"/>
    <w:rsid w:val="00F23117"/>
    <w:rsid w:val="00F2345E"/>
    <w:rsid w:val="00F23854"/>
    <w:rsid w:val="00F25292"/>
    <w:rsid w:val="00F26E9F"/>
    <w:rsid w:val="00F335C3"/>
    <w:rsid w:val="00F35B54"/>
    <w:rsid w:val="00F3634B"/>
    <w:rsid w:val="00F37968"/>
    <w:rsid w:val="00F4028C"/>
    <w:rsid w:val="00F427FB"/>
    <w:rsid w:val="00F42F5D"/>
    <w:rsid w:val="00F44B35"/>
    <w:rsid w:val="00F47227"/>
    <w:rsid w:val="00F47F65"/>
    <w:rsid w:val="00F51A59"/>
    <w:rsid w:val="00F530B4"/>
    <w:rsid w:val="00F53319"/>
    <w:rsid w:val="00F5513A"/>
    <w:rsid w:val="00F6070E"/>
    <w:rsid w:val="00F6300A"/>
    <w:rsid w:val="00F63B3F"/>
    <w:rsid w:val="00F6596B"/>
    <w:rsid w:val="00F70249"/>
    <w:rsid w:val="00F719C7"/>
    <w:rsid w:val="00F750A2"/>
    <w:rsid w:val="00F7631B"/>
    <w:rsid w:val="00F80D8F"/>
    <w:rsid w:val="00F82FF9"/>
    <w:rsid w:val="00F8375B"/>
    <w:rsid w:val="00F83D66"/>
    <w:rsid w:val="00F86251"/>
    <w:rsid w:val="00F90DF3"/>
    <w:rsid w:val="00F927E2"/>
    <w:rsid w:val="00F96764"/>
    <w:rsid w:val="00F96F6F"/>
    <w:rsid w:val="00F97B64"/>
    <w:rsid w:val="00FA0EDA"/>
    <w:rsid w:val="00FA2B75"/>
    <w:rsid w:val="00FA2F98"/>
    <w:rsid w:val="00FA35F4"/>
    <w:rsid w:val="00FA42BB"/>
    <w:rsid w:val="00FA5220"/>
    <w:rsid w:val="00FB0A48"/>
    <w:rsid w:val="00FB2ACB"/>
    <w:rsid w:val="00FB39F0"/>
    <w:rsid w:val="00FB3E7E"/>
    <w:rsid w:val="00FB609A"/>
    <w:rsid w:val="00FB616F"/>
    <w:rsid w:val="00FB6E06"/>
    <w:rsid w:val="00FC1F88"/>
    <w:rsid w:val="00FC33FB"/>
    <w:rsid w:val="00FC59CC"/>
    <w:rsid w:val="00FC7B1E"/>
    <w:rsid w:val="00FD0F3D"/>
    <w:rsid w:val="00FD1FB8"/>
    <w:rsid w:val="00FD25E7"/>
    <w:rsid w:val="00FD355B"/>
    <w:rsid w:val="00FD3BE7"/>
    <w:rsid w:val="00FD3EBD"/>
    <w:rsid w:val="00FD477B"/>
    <w:rsid w:val="00FD5F33"/>
    <w:rsid w:val="00FD773E"/>
    <w:rsid w:val="00FD7859"/>
    <w:rsid w:val="00FE03A2"/>
    <w:rsid w:val="00FE6E71"/>
    <w:rsid w:val="00FE77A6"/>
    <w:rsid w:val="00FF2E87"/>
    <w:rsid w:val="00FF3FE1"/>
    <w:rsid w:val="00FF4615"/>
    <w:rsid w:val="00FF5625"/>
    <w:rsid w:val="00FF7B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6B4ECA4F-4D5A-F241-81BC-CBC71D21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5135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1214218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13487">
      <w:bodyDiv w:val="1"/>
      <w:marLeft w:val="0"/>
      <w:marRight w:val="0"/>
      <w:marTop w:val="0"/>
      <w:marBottom w:val="0"/>
      <w:divBdr>
        <w:top w:val="none" w:sz="0" w:space="0" w:color="auto"/>
        <w:left w:val="none" w:sz="0" w:space="0" w:color="auto"/>
        <w:bottom w:val="none" w:sz="0" w:space="0" w:color="auto"/>
        <w:right w:val="none" w:sz="0" w:space="0" w:color="auto"/>
      </w:divBdr>
    </w:div>
    <w:div w:id="1400901070">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support-vector-machine-introduction-to-machine-learning-algorithms-934a444fca4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tacamp.com/community/tutorials/adaboost-classifier-pyth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boosting-algorithms-explained-d38f56ef3f30"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440</TotalTime>
  <Pages>12</Pages>
  <Words>3118</Words>
  <Characters>17775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Lin, Hung-Hsi</cp:lastModifiedBy>
  <cp:revision>316</cp:revision>
  <cp:lastPrinted>2019-05-10T20:56:00Z</cp:lastPrinted>
  <dcterms:created xsi:type="dcterms:W3CDTF">2021-02-20T22:37:00Z</dcterms:created>
  <dcterms:modified xsi:type="dcterms:W3CDTF">2021-02-22T00:22:00Z</dcterms:modified>
</cp:coreProperties>
</file>